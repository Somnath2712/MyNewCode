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0067" w14:textId="77777777" w:rsidR="00E94641" w:rsidRDefault="00F56340">
      <w:r>
        <w:t>Assignment 3</w:t>
      </w:r>
    </w:p>
    <w:p w14:paraId="320917CE" w14:textId="41F52386" w:rsidR="00F56340" w:rsidRDefault="00F56340" w:rsidP="00F56340">
      <w:pPr>
        <w:pStyle w:val="ListParagraph"/>
        <w:numPr>
          <w:ilvl w:val="0"/>
          <w:numId w:val="15"/>
        </w:numPr>
      </w:pPr>
      <w:r>
        <w:t>Write a program to check whether a given number is positive or non-positive.</w:t>
      </w:r>
    </w:p>
    <w:p w14:paraId="74609F86" w14:textId="69E09B29" w:rsidR="0006224E" w:rsidRDefault="00252C89" w:rsidP="0006224E">
      <w:pPr>
        <w:pStyle w:val="ListParagraph"/>
        <w:rPr>
          <w:b/>
          <w:bCs/>
        </w:rPr>
      </w:pPr>
      <w:r>
        <w:rPr>
          <w:b/>
          <w:bCs/>
        </w:rPr>
        <w:t>#include&lt;</w:t>
      </w:r>
      <w:r w:rsidR="00081DE9">
        <w:rPr>
          <w:b/>
          <w:bCs/>
        </w:rPr>
        <w:t>stdio.h&gt;</w:t>
      </w:r>
    </w:p>
    <w:p w14:paraId="68AD60FD" w14:textId="5B128394" w:rsidR="00081DE9" w:rsidRDefault="00B842EF" w:rsidP="0006224E">
      <w:pPr>
        <w:pStyle w:val="ListParagraph"/>
        <w:rPr>
          <w:b/>
          <w:bCs/>
        </w:rPr>
      </w:pPr>
      <w:proofErr w:type="spellStart"/>
      <w:r>
        <w:rPr>
          <w:b/>
          <w:bCs/>
        </w:rPr>
        <w:t>i</w:t>
      </w:r>
      <w:r w:rsidR="00081DE9" w:rsidRPr="00B842EF">
        <w:rPr>
          <w:b/>
          <w:bCs/>
        </w:rPr>
        <w:t>nt</w:t>
      </w:r>
      <w:proofErr w:type="spellEnd"/>
      <w:r>
        <w:rPr>
          <w:b/>
          <w:bCs/>
        </w:rPr>
        <w:t xml:space="preserve"> main()</w:t>
      </w:r>
    </w:p>
    <w:p w14:paraId="704E9FA7" w14:textId="74FDD7A6" w:rsidR="00B842EF" w:rsidRDefault="004B275A" w:rsidP="0006224E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4946EADF" w14:textId="0029FE99" w:rsidR="00FB331E" w:rsidRDefault="00FB331E" w:rsidP="0006224E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;</w:t>
      </w:r>
    </w:p>
    <w:p w14:paraId="51900538" w14:textId="44A882E6" w:rsidR="004B275A" w:rsidRDefault="004B275A" w:rsidP="0006224E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</w:t>
      </w:r>
      <w:r w:rsidR="00CF531B">
        <w:rPr>
          <w:b/>
          <w:bCs/>
        </w:rPr>
        <w:t>Enter any number\n”) ;</w:t>
      </w:r>
    </w:p>
    <w:p w14:paraId="0FB281E2" w14:textId="4B86C8F2" w:rsidR="00CF531B" w:rsidRDefault="00CF531B" w:rsidP="0006224E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</w:t>
      </w:r>
      <w:r w:rsidR="00FB331E">
        <w:rPr>
          <w:b/>
          <w:bCs/>
        </w:rPr>
        <w:t>%d”, &amp;</w:t>
      </w:r>
      <w:proofErr w:type="spellStart"/>
      <w:r w:rsidR="00A101BF">
        <w:rPr>
          <w:b/>
          <w:bCs/>
        </w:rPr>
        <w:t>num</w:t>
      </w:r>
      <w:proofErr w:type="spellEnd"/>
      <w:r w:rsidR="00A101BF">
        <w:rPr>
          <w:b/>
          <w:bCs/>
        </w:rPr>
        <w:t>);</w:t>
      </w:r>
    </w:p>
    <w:p w14:paraId="0CD7D198" w14:textId="383F3811" w:rsidR="00A101BF" w:rsidRDefault="00A101BF" w:rsidP="0006224E">
      <w:pPr>
        <w:pStyle w:val="ListParagraph"/>
        <w:rPr>
          <w:b/>
          <w:bCs/>
        </w:rPr>
      </w:pPr>
      <w:r>
        <w:rPr>
          <w:b/>
          <w:bCs/>
        </w:rPr>
        <w:t xml:space="preserve">  if(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&lt;=</w:t>
      </w:r>
      <w:r w:rsidR="002C5A33">
        <w:rPr>
          <w:b/>
          <w:bCs/>
        </w:rPr>
        <w:t>0)</w:t>
      </w:r>
    </w:p>
    <w:p w14:paraId="6C56C0C9" w14:textId="38AF0580" w:rsidR="002C5A33" w:rsidRDefault="002C5A33" w:rsidP="0006224E">
      <w:pPr>
        <w:pStyle w:val="ListParagraph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(“number is non-positive</w:t>
      </w:r>
      <w:r w:rsidR="00242109">
        <w:rPr>
          <w:b/>
          <w:bCs/>
        </w:rPr>
        <w:t>”</w:t>
      </w:r>
      <w:r>
        <w:rPr>
          <w:b/>
          <w:bCs/>
        </w:rPr>
        <w:t xml:space="preserve">) </w:t>
      </w:r>
      <w:r w:rsidR="00AE5CF6">
        <w:rPr>
          <w:b/>
          <w:bCs/>
        </w:rPr>
        <w:t>;</w:t>
      </w:r>
    </w:p>
    <w:p w14:paraId="687E24BC" w14:textId="7225C538" w:rsidR="00AE5CF6" w:rsidRDefault="00AE5CF6" w:rsidP="0006224E">
      <w:pPr>
        <w:pStyle w:val="ListParagraph"/>
        <w:rPr>
          <w:b/>
          <w:bCs/>
        </w:rPr>
      </w:pPr>
      <w:r>
        <w:rPr>
          <w:b/>
          <w:bCs/>
        </w:rPr>
        <w:t xml:space="preserve"> else</w:t>
      </w:r>
    </w:p>
    <w:p w14:paraId="2E0BF6AC" w14:textId="682166E8" w:rsidR="00AE5CF6" w:rsidRDefault="00AE5CF6" w:rsidP="0006224E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(“number is positive</w:t>
      </w:r>
      <w:r w:rsidR="00242109">
        <w:rPr>
          <w:b/>
          <w:bCs/>
        </w:rPr>
        <w:t>”) ;</w:t>
      </w:r>
    </w:p>
    <w:p w14:paraId="6475B6E8" w14:textId="0F956E6B" w:rsidR="00242109" w:rsidRDefault="00242109" w:rsidP="0006224E">
      <w:pPr>
        <w:pStyle w:val="ListParagraph"/>
        <w:rPr>
          <w:b/>
          <w:bCs/>
        </w:rPr>
      </w:pPr>
      <w:r>
        <w:rPr>
          <w:b/>
          <w:bCs/>
        </w:rPr>
        <w:t xml:space="preserve">return 0 </w:t>
      </w:r>
      <w:r w:rsidR="00266DE0">
        <w:rPr>
          <w:b/>
          <w:bCs/>
        </w:rPr>
        <w:t>;</w:t>
      </w:r>
    </w:p>
    <w:p w14:paraId="72B9BE55" w14:textId="2063FB32" w:rsidR="00266DE0" w:rsidRDefault="00266DE0" w:rsidP="00266DE0">
      <w:pPr>
        <w:rPr>
          <w:b/>
          <w:bCs/>
        </w:rPr>
      </w:pPr>
      <w:r>
        <w:rPr>
          <w:b/>
          <w:bCs/>
        </w:rPr>
        <w:t xml:space="preserve">          }</w:t>
      </w:r>
    </w:p>
    <w:p w14:paraId="36A8789E" w14:textId="35C1DEA7" w:rsidR="006E3F8F" w:rsidRPr="00FC04A0" w:rsidRDefault="006E3F8F" w:rsidP="006E3F8F">
      <w:pPr>
        <w:pStyle w:val="ListParagraph"/>
        <w:numPr>
          <w:ilvl w:val="0"/>
          <w:numId w:val="15"/>
        </w:numPr>
      </w:pPr>
      <w:r w:rsidRPr="00FC04A0">
        <w:t>Write a program to check whether a given number is divisible by 5 or not</w:t>
      </w:r>
    </w:p>
    <w:p w14:paraId="4139ABC5" w14:textId="2F50AFA0" w:rsidR="00266DE0" w:rsidRDefault="00FC04A0" w:rsidP="00266DE0">
      <w:pPr>
        <w:rPr>
          <w:b/>
          <w:bCs/>
        </w:rPr>
      </w:pPr>
      <w:r>
        <w:rPr>
          <w:b/>
          <w:bCs/>
        </w:rPr>
        <w:t xml:space="preserve">                #include&lt;stdio.h&gt;</w:t>
      </w:r>
    </w:p>
    <w:p w14:paraId="456E54AE" w14:textId="363AD82F" w:rsidR="00FC04A0" w:rsidRDefault="00FC04A0" w:rsidP="00266DE0">
      <w:pPr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 w:rsidR="00DA2391">
        <w:rPr>
          <w:b/>
          <w:bCs/>
        </w:rPr>
        <w:t>int</w:t>
      </w:r>
      <w:proofErr w:type="spellEnd"/>
      <w:r w:rsidR="00DA2391">
        <w:rPr>
          <w:b/>
          <w:bCs/>
        </w:rPr>
        <w:t xml:space="preserve"> main()</w:t>
      </w:r>
    </w:p>
    <w:p w14:paraId="0A8454F9" w14:textId="5AD56209" w:rsidR="00DA2391" w:rsidRDefault="00DA2391" w:rsidP="00266DE0">
      <w:pPr>
        <w:rPr>
          <w:b/>
          <w:bCs/>
        </w:rPr>
      </w:pPr>
      <w:r>
        <w:rPr>
          <w:b/>
          <w:bCs/>
        </w:rPr>
        <w:t xml:space="preserve">            {</w:t>
      </w:r>
    </w:p>
    <w:p w14:paraId="471EDFB1" w14:textId="586DD908" w:rsidR="00DA2391" w:rsidRDefault="00DA2391" w:rsidP="00266DE0">
      <w:pPr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 w:rsidR="00532292">
        <w:rPr>
          <w:b/>
          <w:bCs/>
        </w:rPr>
        <w:t>int</w:t>
      </w:r>
      <w:proofErr w:type="spellEnd"/>
      <w:r w:rsidR="00532292">
        <w:rPr>
          <w:b/>
          <w:bCs/>
        </w:rPr>
        <w:t xml:space="preserve"> num;</w:t>
      </w:r>
    </w:p>
    <w:p w14:paraId="092BF647" w14:textId="478C72B9" w:rsidR="00532292" w:rsidRDefault="00532292" w:rsidP="00266DE0">
      <w:pPr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(“Enter a number\n”</w:t>
      </w:r>
      <w:r w:rsidR="009222DB">
        <w:rPr>
          <w:b/>
          <w:bCs/>
        </w:rPr>
        <w:t>) ;</w:t>
      </w:r>
    </w:p>
    <w:p w14:paraId="721A04E9" w14:textId="46D223A7" w:rsidR="009222DB" w:rsidRDefault="009222DB" w:rsidP="00266DE0">
      <w:pPr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(“%d”, </w:t>
      </w:r>
      <w:r w:rsidR="00D64057">
        <w:rPr>
          <w:b/>
          <w:bCs/>
        </w:rPr>
        <w:t xml:space="preserve">&amp; </w:t>
      </w:r>
      <w:proofErr w:type="spellStart"/>
      <w:r w:rsidR="00D64057">
        <w:rPr>
          <w:b/>
          <w:bCs/>
        </w:rPr>
        <w:t>num</w:t>
      </w:r>
      <w:proofErr w:type="spellEnd"/>
      <w:r w:rsidR="00D64057">
        <w:rPr>
          <w:b/>
          <w:bCs/>
        </w:rPr>
        <w:t>) ;</w:t>
      </w:r>
    </w:p>
    <w:p w14:paraId="06AE90C4" w14:textId="28DD951F" w:rsidR="00D64057" w:rsidRDefault="00D64057" w:rsidP="00266DE0">
      <w:pPr>
        <w:rPr>
          <w:b/>
          <w:bCs/>
        </w:rPr>
      </w:pPr>
      <w:r>
        <w:rPr>
          <w:b/>
          <w:bCs/>
        </w:rPr>
        <w:t xml:space="preserve">                if(num%5==0)</w:t>
      </w:r>
    </w:p>
    <w:p w14:paraId="57AE9BAE" w14:textId="36825FB5" w:rsidR="00D64057" w:rsidRDefault="00D64057" w:rsidP="00266DE0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 w:rsidR="002F64B9">
        <w:rPr>
          <w:b/>
          <w:bCs/>
        </w:rPr>
        <w:t>printf</w:t>
      </w:r>
      <w:proofErr w:type="spellEnd"/>
      <w:r w:rsidR="002F64B9">
        <w:rPr>
          <w:b/>
          <w:bCs/>
        </w:rPr>
        <w:t>(“number is divisible by 5”);</w:t>
      </w:r>
    </w:p>
    <w:p w14:paraId="429E80DD" w14:textId="0C3F3503" w:rsidR="002F64B9" w:rsidRDefault="002F64B9" w:rsidP="00266DE0">
      <w:pPr>
        <w:rPr>
          <w:b/>
          <w:bCs/>
        </w:rPr>
      </w:pPr>
      <w:r>
        <w:rPr>
          <w:b/>
          <w:bCs/>
        </w:rPr>
        <w:t xml:space="preserve">                </w:t>
      </w:r>
      <w:r w:rsidR="00323F0A">
        <w:rPr>
          <w:b/>
          <w:bCs/>
        </w:rPr>
        <w:t>else</w:t>
      </w:r>
    </w:p>
    <w:p w14:paraId="6FE16DC8" w14:textId="4C60DB0E" w:rsidR="00323F0A" w:rsidRDefault="00323F0A" w:rsidP="00266DE0">
      <w:pPr>
        <w:rPr>
          <w:b/>
          <w:bCs/>
        </w:rPr>
      </w:pPr>
      <w:r>
        <w:rPr>
          <w:b/>
          <w:bCs/>
        </w:rPr>
        <w:lastRenderedPageBreak/>
        <w:t xml:space="preserve">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(“number is not divisible by 5”);</w:t>
      </w:r>
    </w:p>
    <w:p w14:paraId="3AC0812D" w14:textId="71EE09AD" w:rsidR="00323F0A" w:rsidRDefault="00323F0A" w:rsidP="00266DE0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="00527EE0">
        <w:rPr>
          <w:b/>
          <w:bCs/>
        </w:rPr>
        <w:t>return 0 ;</w:t>
      </w:r>
    </w:p>
    <w:p w14:paraId="53F6180D" w14:textId="38C950A7" w:rsidR="00527EE0" w:rsidRDefault="00527EE0" w:rsidP="00266DE0">
      <w:pPr>
        <w:rPr>
          <w:b/>
          <w:bCs/>
        </w:rPr>
      </w:pPr>
      <w:r>
        <w:rPr>
          <w:b/>
          <w:bCs/>
        </w:rPr>
        <w:t xml:space="preserve">             }</w:t>
      </w:r>
    </w:p>
    <w:p w14:paraId="778D7931" w14:textId="6EF7A68D" w:rsidR="00D31F80" w:rsidRDefault="00D31F80" w:rsidP="00D31F80">
      <w:pPr>
        <w:pStyle w:val="ListParagraph"/>
        <w:numPr>
          <w:ilvl w:val="0"/>
          <w:numId w:val="15"/>
        </w:numPr>
      </w:pPr>
      <w:r>
        <w:t xml:space="preserve">Write a program to check whether a given number is an even number or an odd </w:t>
      </w:r>
    </w:p>
    <w:p w14:paraId="44BE8639" w14:textId="3B977BBA" w:rsidR="00527EE0" w:rsidRDefault="008E4924" w:rsidP="008E4924">
      <w:pPr>
        <w:ind w:left="720"/>
      </w:pPr>
      <w:r>
        <w:t>Number.</w:t>
      </w:r>
    </w:p>
    <w:p w14:paraId="3D726F74" w14:textId="1DF8F611" w:rsidR="008E4924" w:rsidRDefault="008E4924" w:rsidP="008E4924">
      <w:pPr>
        <w:ind w:left="720"/>
        <w:rPr>
          <w:b/>
          <w:bCs/>
        </w:rPr>
      </w:pPr>
      <w:r>
        <w:rPr>
          <w:b/>
          <w:bCs/>
        </w:rPr>
        <w:t>#include&lt;stdio.h &gt;</w:t>
      </w:r>
    </w:p>
    <w:p w14:paraId="7304AC56" w14:textId="1DB7ACE8" w:rsidR="008E4924" w:rsidRDefault="002F683E" w:rsidP="008E4924">
      <w:pPr>
        <w:ind w:left="720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</w:t>
      </w:r>
    </w:p>
    <w:p w14:paraId="2A70FB8D" w14:textId="00D32ED4" w:rsidR="002F683E" w:rsidRDefault="002F683E" w:rsidP="008E4924">
      <w:pPr>
        <w:ind w:left="720"/>
        <w:rPr>
          <w:b/>
          <w:bCs/>
        </w:rPr>
      </w:pPr>
      <w:r>
        <w:rPr>
          <w:b/>
          <w:bCs/>
        </w:rPr>
        <w:t>{</w:t>
      </w:r>
    </w:p>
    <w:p w14:paraId="40B8237A" w14:textId="584C94EE" w:rsidR="002F683E" w:rsidRDefault="002F683E" w:rsidP="008E4924">
      <w:pPr>
        <w:ind w:left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;</w:t>
      </w:r>
    </w:p>
    <w:p w14:paraId="0CFA54F7" w14:textId="1EBA43F9" w:rsidR="002F683E" w:rsidRDefault="002F683E" w:rsidP="008E4924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="00B63741">
        <w:rPr>
          <w:b/>
          <w:bCs/>
        </w:rPr>
        <w:t>printf</w:t>
      </w:r>
      <w:proofErr w:type="spellEnd"/>
      <w:r w:rsidR="00B63741">
        <w:rPr>
          <w:b/>
          <w:bCs/>
        </w:rPr>
        <w:t>(“Enter a number\n”) ;</w:t>
      </w:r>
    </w:p>
    <w:p w14:paraId="6ACE7BF9" w14:textId="0CD9F974" w:rsidR="00B63741" w:rsidRDefault="00B63741" w:rsidP="008E4924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(“%d”, &amp; </w:t>
      </w:r>
      <w:proofErr w:type="spellStart"/>
      <w:r w:rsidR="00E65D6E">
        <w:rPr>
          <w:b/>
          <w:bCs/>
        </w:rPr>
        <w:t>num</w:t>
      </w:r>
      <w:proofErr w:type="spellEnd"/>
      <w:r w:rsidR="00E65D6E">
        <w:rPr>
          <w:b/>
          <w:bCs/>
        </w:rPr>
        <w:t>) ;</w:t>
      </w:r>
    </w:p>
    <w:p w14:paraId="21438B85" w14:textId="469DE32A" w:rsidR="00E65D6E" w:rsidRDefault="00676546" w:rsidP="008E4924">
      <w:pPr>
        <w:ind w:left="720"/>
        <w:rPr>
          <w:b/>
          <w:bCs/>
        </w:rPr>
      </w:pPr>
      <w:r>
        <w:rPr>
          <w:b/>
          <w:bCs/>
        </w:rPr>
        <w:t xml:space="preserve">   </w:t>
      </w:r>
      <w:r w:rsidR="00E65D6E">
        <w:rPr>
          <w:b/>
          <w:bCs/>
        </w:rPr>
        <w:t>if(num%2==0)</w:t>
      </w:r>
    </w:p>
    <w:p w14:paraId="39C50C6C" w14:textId="28C019AC" w:rsidR="00E65D6E" w:rsidRDefault="00E65D6E" w:rsidP="008E4924">
      <w:pPr>
        <w:ind w:left="720"/>
        <w:rPr>
          <w:b/>
          <w:bCs/>
        </w:rPr>
      </w:pPr>
      <w:r>
        <w:rPr>
          <w:b/>
          <w:bCs/>
        </w:rPr>
        <w:t xml:space="preserve">  </w:t>
      </w:r>
      <w:r w:rsidR="00676546">
        <w:rPr>
          <w:b/>
          <w:bCs/>
        </w:rPr>
        <w:t xml:space="preserve">   </w:t>
      </w:r>
      <w:r>
        <w:rPr>
          <w:b/>
          <w:bCs/>
        </w:rPr>
        <w:t xml:space="preserve">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</w:t>
      </w:r>
      <w:r w:rsidR="008F7141">
        <w:rPr>
          <w:b/>
          <w:bCs/>
        </w:rPr>
        <w:t xml:space="preserve">even </w:t>
      </w:r>
      <w:proofErr w:type="spellStart"/>
      <w:r w:rsidR="008F7141">
        <w:rPr>
          <w:b/>
          <w:bCs/>
        </w:rPr>
        <w:t>nunber</w:t>
      </w:r>
      <w:proofErr w:type="spellEnd"/>
      <w:r w:rsidR="008F7141">
        <w:rPr>
          <w:b/>
          <w:bCs/>
        </w:rPr>
        <w:t>”) ;</w:t>
      </w:r>
    </w:p>
    <w:p w14:paraId="28569E10" w14:textId="4FDE171C" w:rsidR="008F7141" w:rsidRDefault="00676546" w:rsidP="008E4924">
      <w:pPr>
        <w:ind w:left="720"/>
        <w:rPr>
          <w:b/>
          <w:bCs/>
        </w:rPr>
      </w:pPr>
      <w:r>
        <w:rPr>
          <w:b/>
          <w:bCs/>
        </w:rPr>
        <w:t xml:space="preserve">   </w:t>
      </w:r>
      <w:r w:rsidR="008F7141">
        <w:rPr>
          <w:b/>
          <w:bCs/>
        </w:rPr>
        <w:t>else</w:t>
      </w:r>
    </w:p>
    <w:p w14:paraId="2D3EE67F" w14:textId="390B14DE" w:rsidR="008F7141" w:rsidRDefault="008F7141" w:rsidP="008E4924">
      <w:pPr>
        <w:ind w:left="720"/>
        <w:rPr>
          <w:b/>
          <w:bCs/>
        </w:rPr>
      </w:pPr>
      <w:r>
        <w:rPr>
          <w:b/>
          <w:bCs/>
        </w:rPr>
        <w:t xml:space="preserve">  </w:t>
      </w:r>
      <w:r w:rsidR="00676546">
        <w:rPr>
          <w:b/>
          <w:bCs/>
        </w:rPr>
        <w:t xml:space="preserve">  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(“odd number”) ;</w:t>
      </w:r>
    </w:p>
    <w:p w14:paraId="79E2F89A" w14:textId="724EAE8B" w:rsidR="008F7141" w:rsidRDefault="008F7141" w:rsidP="008E4924">
      <w:pPr>
        <w:ind w:left="720"/>
        <w:rPr>
          <w:b/>
          <w:bCs/>
        </w:rPr>
      </w:pPr>
    </w:p>
    <w:p w14:paraId="4F8AEF20" w14:textId="64E77B23" w:rsidR="00676546" w:rsidRDefault="00676546" w:rsidP="008E4924">
      <w:pPr>
        <w:ind w:left="720"/>
        <w:rPr>
          <w:b/>
          <w:bCs/>
        </w:rPr>
      </w:pPr>
      <w:r>
        <w:rPr>
          <w:b/>
          <w:bCs/>
        </w:rPr>
        <w:t xml:space="preserve">    return 0;</w:t>
      </w:r>
    </w:p>
    <w:p w14:paraId="76A98DDD" w14:textId="2FD65C8A" w:rsidR="00676546" w:rsidRDefault="00676546" w:rsidP="008E4924">
      <w:pPr>
        <w:ind w:left="720"/>
        <w:rPr>
          <w:b/>
          <w:bCs/>
        </w:rPr>
      </w:pPr>
      <w:r>
        <w:rPr>
          <w:b/>
          <w:bCs/>
        </w:rPr>
        <w:t>}</w:t>
      </w:r>
    </w:p>
    <w:p w14:paraId="1C300A00" w14:textId="620B922E" w:rsidR="000F26E4" w:rsidRDefault="007A6BDE" w:rsidP="006B55B0">
      <w:pPr>
        <w:ind w:left="720"/>
      </w:pPr>
      <w:r>
        <w:t>4</w:t>
      </w:r>
      <w:r w:rsidR="000F26E4" w:rsidRPr="00833D03">
        <w:t>. Write a program to print greater between two numbers. Print one number of both are The same.</w:t>
      </w:r>
    </w:p>
    <w:p w14:paraId="62DC4C92" w14:textId="6D890976" w:rsidR="00833D03" w:rsidRDefault="00746E6B" w:rsidP="006B55B0">
      <w:pPr>
        <w:ind w:left="720"/>
        <w:rPr>
          <w:b/>
          <w:bCs/>
        </w:rPr>
      </w:pPr>
      <w:r>
        <w:rPr>
          <w:b/>
          <w:bCs/>
        </w:rPr>
        <w:t>#include&lt;stdio.h &gt;</w:t>
      </w:r>
    </w:p>
    <w:p w14:paraId="3D3CD99F" w14:textId="78A8681E" w:rsidR="00746E6B" w:rsidRDefault="00746E6B" w:rsidP="006B55B0">
      <w:pPr>
        <w:ind w:left="720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6FAF4AFF" w14:textId="7E874A34" w:rsidR="00746E6B" w:rsidRDefault="00746E6B" w:rsidP="006B55B0">
      <w:pPr>
        <w:ind w:left="720"/>
        <w:rPr>
          <w:b/>
          <w:bCs/>
        </w:rPr>
      </w:pPr>
      <w:r>
        <w:rPr>
          <w:b/>
          <w:bCs/>
        </w:rPr>
        <w:t>{</w:t>
      </w:r>
    </w:p>
    <w:p w14:paraId="27369EC9" w14:textId="340FC637" w:rsidR="00746E6B" w:rsidRDefault="00746E6B" w:rsidP="006B55B0">
      <w:pPr>
        <w:ind w:left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="00E839E5">
        <w:rPr>
          <w:b/>
          <w:bCs/>
        </w:rPr>
        <w:t>int</w:t>
      </w:r>
      <w:proofErr w:type="spellEnd"/>
      <w:r w:rsidR="00E839E5">
        <w:rPr>
          <w:b/>
          <w:bCs/>
        </w:rPr>
        <w:t xml:space="preserve"> a, b</w:t>
      </w:r>
      <w:r w:rsidR="008A0111">
        <w:rPr>
          <w:b/>
          <w:bCs/>
        </w:rPr>
        <w:t>, big</w:t>
      </w:r>
      <w:r w:rsidR="00E839E5">
        <w:rPr>
          <w:b/>
          <w:bCs/>
        </w:rPr>
        <w:t>;</w:t>
      </w:r>
    </w:p>
    <w:p w14:paraId="500DF7C9" w14:textId="228BD04C" w:rsidR="00E839E5" w:rsidRDefault="00E839E5" w:rsidP="006B55B0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(“Enter two </w:t>
      </w:r>
      <w:proofErr w:type="spellStart"/>
      <w:r>
        <w:rPr>
          <w:b/>
          <w:bCs/>
        </w:rPr>
        <w:t>nunbers</w:t>
      </w:r>
      <w:proofErr w:type="spellEnd"/>
      <w:r>
        <w:rPr>
          <w:b/>
          <w:bCs/>
        </w:rPr>
        <w:t>\</w:t>
      </w:r>
      <w:r w:rsidR="00FF7752">
        <w:rPr>
          <w:b/>
          <w:bCs/>
        </w:rPr>
        <w:t>n”) ;</w:t>
      </w:r>
    </w:p>
    <w:p w14:paraId="68C2B732" w14:textId="607938DF" w:rsidR="00FF7752" w:rsidRDefault="00FF7752" w:rsidP="006B55B0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d%d</w:t>
      </w:r>
      <w:proofErr w:type="spellEnd"/>
      <w:r>
        <w:rPr>
          <w:b/>
          <w:bCs/>
        </w:rPr>
        <w:t xml:space="preserve">”, &amp; a, </w:t>
      </w:r>
      <w:r w:rsidR="00363F86">
        <w:rPr>
          <w:b/>
          <w:bCs/>
        </w:rPr>
        <w:t>&amp; b) ;</w:t>
      </w:r>
    </w:p>
    <w:p w14:paraId="2587A3D2" w14:textId="5C340BF6" w:rsidR="00363F86" w:rsidRDefault="00363F86" w:rsidP="006B55B0">
      <w:pPr>
        <w:ind w:left="720"/>
        <w:rPr>
          <w:b/>
          <w:bCs/>
        </w:rPr>
      </w:pPr>
      <w:r>
        <w:rPr>
          <w:b/>
          <w:bCs/>
        </w:rPr>
        <w:t xml:space="preserve">       if(a&lt;=b) </w:t>
      </w:r>
    </w:p>
    <w:p w14:paraId="53BBD05B" w14:textId="2D18C26F" w:rsidR="008A0111" w:rsidRDefault="008A0111" w:rsidP="006B55B0">
      <w:pPr>
        <w:ind w:left="720"/>
        <w:rPr>
          <w:b/>
          <w:bCs/>
        </w:rPr>
      </w:pPr>
      <w:r>
        <w:rPr>
          <w:b/>
          <w:bCs/>
        </w:rPr>
        <w:t xml:space="preserve">             big=b;</w:t>
      </w:r>
    </w:p>
    <w:p w14:paraId="29E7F63D" w14:textId="2FC1E677" w:rsidR="008A0111" w:rsidRDefault="008A0111" w:rsidP="006B55B0">
      <w:pPr>
        <w:ind w:left="720"/>
        <w:rPr>
          <w:b/>
          <w:bCs/>
        </w:rPr>
      </w:pPr>
      <w:r>
        <w:rPr>
          <w:b/>
          <w:bCs/>
        </w:rPr>
        <w:t xml:space="preserve">       </w:t>
      </w:r>
      <w:r w:rsidR="002560F5">
        <w:rPr>
          <w:b/>
          <w:bCs/>
        </w:rPr>
        <w:t xml:space="preserve">if(a&gt;=b) </w:t>
      </w:r>
    </w:p>
    <w:p w14:paraId="3CB3373A" w14:textId="0C39A661" w:rsidR="002560F5" w:rsidRDefault="002560F5" w:rsidP="006B55B0">
      <w:pPr>
        <w:ind w:left="720"/>
        <w:rPr>
          <w:b/>
          <w:bCs/>
        </w:rPr>
      </w:pPr>
      <w:r>
        <w:rPr>
          <w:b/>
          <w:bCs/>
        </w:rPr>
        <w:t xml:space="preserve">             big=a;</w:t>
      </w:r>
    </w:p>
    <w:p w14:paraId="1AB08DB7" w14:textId="5BBC43B5" w:rsidR="002560F5" w:rsidRDefault="002A3132" w:rsidP="006B55B0">
      <w:pPr>
        <w:ind w:left="720"/>
        <w:rPr>
          <w:b/>
          <w:bCs/>
        </w:rPr>
      </w:pP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(“greater number is %d”, </w:t>
      </w:r>
      <w:r w:rsidR="003A4D5A">
        <w:rPr>
          <w:b/>
          <w:bCs/>
        </w:rPr>
        <w:t>big) ;</w:t>
      </w:r>
    </w:p>
    <w:p w14:paraId="607E5AA2" w14:textId="513AF699" w:rsidR="003A4D5A" w:rsidRDefault="003A4D5A" w:rsidP="006B55B0">
      <w:pPr>
        <w:ind w:left="720"/>
        <w:rPr>
          <w:b/>
          <w:bCs/>
        </w:rPr>
      </w:pPr>
      <w:r>
        <w:rPr>
          <w:b/>
          <w:bCs/>
        </w:rPr>
        <w:t>return 0;</w:t>
      </w:r>
    </w:p>
    <w:p w14:paraId="5E133800" w14:textId="18DC93CD" w:rsidR="003A4D5A" w:rsidRDefault="003A4D5A" w:rsidP="003A4D5A">
      <w:pPr>
        <w:rPr>
          <w:b/>
          <w:bCs/>
        </w:rPr>
      </w:pPr>
      <w:r>
        <w:rPr>
          <w:b/>
          <w:bCs/>
        </w:rPr>
        <w:t xml:space="preserve">         } </w:t>
      </w:r>
    </w:p>
    <w:p w14:paraId="611EDB1D" w14:textId="4D479411" w:rsidR="00CD0C61" w:rsidRDefault="007A6BDE" w:rsidP="003A4D5A">
      <w:r>
        <w:t>5.</w:t>
      </w:r>
      <w:r w:rsidR="00CD0C61">
        <w:t xml:space="preserve"> Write a program to check whether a given year is a leap year or not</w:t>
      </w:r>
    </w:p>
    <w:p w14:paraId="7A5C5898" w14:textId="39EDD02D" w:rsidR="00CD0C61" w:rsidRDefault="007C39AF" w:rsidP="003A4D5A">
      <w:pPr>
        <w:rPr>
          <w:b/>
          <w:bCs/>
        </w:rPr>
      </w:pPr>
      <w:r>
        <w:rPr>
          <w:b/>
          <w:bCs/>
        </w:rPr>
        <w:t xml:space="preserve">              #include&lt;stdio.h &gt;</w:t>
      </w:r>
    </w:p>
    <w:p w14:paraId="73582F3A" w14:textId="0F6FF043" w:rsidR="007C39AF" w:rsidRDefault="007C39AF" w:rsidP="003A4D5A">
      <w:pPr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5460E918" w14:textId="1D6CDC03" w:rsidR="007C39AF" w:rsidRDefault="007C39AF" w:rsidP="003A4D5A">
      <w:pPr>
        <w:rPr>
          <w:b/>
          <w:bCs/>
        </w:rPr>
      </w:pPr>
      <w:r>
        <w:rPr>
          <w:b/>
          <w:bCs/>
        </w:rPr>
        <w:t xml:space="preserve">                 </w:t>
      </w:r>
      <w:r w:rsidR="00F05EA8">
        <w:rPr>
          <w:b/>
          <w:bCs/>
        </w:rPr>
        <w:t>{</w:t>
      </w:r>
    </w:p>
    <w:p w14:paraId="74411004" w14:textId="569C9BBD" w:rsidR="00F05EA8" w:rsidRDefault="00F05EA8" w:rsidP="003A4D5A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 w:rsidR="00AC437B">
        <w:rPr>
          <w:b/>
          <w:bCs/>
        </w:rPr>
        <w:t>year;</w:t>
      </w:r>
    </w:p>
    <w:p w14:paraId="510F87C9" w14:textId="1E8C6A80" w:rsidR="00AC437B" w:rsidRDefault="00AC437B" w:rsidP="003A4D5A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(“Enter </w:t>
      </w:r>
      <w:r w:rsidR="00787D83">
        <w:rPr>
          <w:b/>
          <w:bCs/>
        </w:rPr>
        <w:t>year\n”) ;</w:t>
      </w:r>
    </w:p>
    <w:p w14:paraId="0BDE7477" w14:textId="361BDFA4" w:rsidR="00787D83" w:rsidRDefault="00787D83" w:rsidP="003A4D5A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(“%d”, </w:t>
      </w:r>
      <w:r w:rsidR="001565D0">
        <w:rPr>
          <w:b/>
          <w:bCs/>
        </w:rPr>
        <w:t>&amp; year) ;</w:t>
      </w:r>
    </w:p>
    <w:p w14:paraId="167D1217" w14:textId="653895DB" w:rsidR="001565D0" w:rsidRDefault="001565D0" w:rsidP="003A4D5A">
      <w:pPr>
        <w:rPr>
          <w:b/>
          <w:bCs/>
        </w:rPr>
      </w:pPr>
      <w:r>
        <w:rPr>
          <w:b/>
          <w:bCs/>
        </w:rPr>
        <w:t xml:space="preserve">                     if(year%4==0)</w:t>
      </w:r>
    </w:p>
    <w:p w14:paraId="46D9DBAF" w14:textId="06E9A545" w:rsidR="001565D0" w:rsidRDefault="001565D0" w:rsidP="003A4D5A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spellStart"/>
      <w:r w:rsidR="00A63B24">
        <w:rPr>
          <w:b/>
          <w:bCs/>
        </w:rPr>
        <w:t>printf</w:t>
      </w:r>
      <w:proofErr w:type="spellEnd"/>
      <w:r w:rsidR="00A63B24">
        <w:rPr>
          <w:b/>
          <w:bCs/>
        </w:rPr>
        <w:t>(“leap year”) ;</w:t>
      </w:r>
    </w:p>
    <w:p w14:paraId="267B94E0" w14:textId="0E23362E" w:rsidR="00A63B24" w:rsidRDefault="00A63B24" w:rsidP="003A4D5A">
      <w:pPr>
        <w:rPr>
          <w:b/>
          <w:bCs/>
        </w:rPr>
      </w:pPr>
      <w:r>
        <w:rPr>
          <w:b/>
          <w:bCs/>
        </w:rPr>
        <w:t xml:space="preserve">                     else</w:t>
      </w:r>
    </w:p>
    <w:p w14:paraId="77E242D9" w14:textId="4BFFB469" w:rsidR="00A63B24" w:rsidRDefault="00A63B24" w:rsidP="003A4D5A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</w:t>
      </w:r>
      <w:r w:rsidR="00943029">
        <w:rPr>
          <w:b/>
          <w:bCs/>
        </w:rPr>
        <w:t>Not a leap year”) ;</w:t>
      </w:r>
    </w:p>
    <w:p w14:paraId="609AF15D" w14:textId="572EA965" w:rsidR="00943029" w:rsidRDefault="00943029" w:rsidP="003A4D5A">
      <w:pPr>
        <w:rPr>
          <w:b/>
          <w:bCs/>
        </w:rPr>
      </w:pPr>
      <w:r>
        <w:rPr>
          <w:b/>
          <w:bCs/>
        </w:rPr>
        <w:t xml:space="preserve">                      return 0 ;</w:t>
      </w:r>
    </w:p>
    <w:p w14:paraId="3D472A47" w14:textId="34F5E953" w:rsidR="00943029" w:rsidRDefault="00943029" w:rsidP="003A4D5A">
      <w:pPr>
        <w:rPr>
          <w:b/>
          <w:bCs/>
        </w:rPr>
      </w:pPr>
      <w:r>
        <w:rPr>
          <w:b/>
          <w:bCs/>
        </w:rPr>
        <w:t xml:space="preserve">                } </w:t>
      </w:r>
    </w:p>
    <w:p w14:paraId="75707D9C" w14:textId="25CC10F1" w:rsidR="002C1D21" w:rsidRDefault="007A6BDE" w:rsidP="003A4D5A">
      <w:r>
        <w:t>6.</w:t>
      </w:r>
      <w:r w:rsidR="002C1D21">
        <w:t xml:space="preserve"> Write a program to find the greatest among three given numbers. Print number once </w:t>
      </w:r>
    </w:p>
    <w:p w14:paraId="778FC5C0" w14:textId="77777777" w:rsidR="002C1D21" w:rsidRDefault="002C1D21" w:rsidP="003A4D5A"/>
    <w:p w14:paraId="61A24F28" w14:textId="44A9632B" w:rsidR="002C1D21" w:rsidRDefault="002C1D21" w:rsidP="003A4D5A">
      <w:r>
        <w:lastRenderedPageBreak/>
        <w:t>If the greatest number appears two or three times.</w:t>
      </w:r>
    </w:p>
    <w:p w14:paraId="314E49BB" w14:textId="5E9C32DB" w:rsidR="002C1D21" w:rsidRDefault="00172C8F" w:rsidP="003A4D5A">
      <w:pPr>
        <w:rPr>
          <w:b/>
          <w:bCs/>
        </w:rPr>
      </w:pPr>
      <w:r>
        <w:rPr>
          <w:b/>
          <w:bCs/>
        </w:rPr>
        <w:t>#include&lt;stdio.h &gt;</w:t>
      </w:r>
    </w:p>
    <w:p w14:paraId="2957F23F" w14:textId="2CADD34D" w:rsidR="00172C8F" w:rsidRDefault="00172C8F" w:rsidP="003A4D5A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238FFAB4" w14:textId="4E31F22D" w:rsidR="00172C8F" w:rsidRDefault="00172C8F" w:rsidP="003A4D5A">
      <w:pPr>
        <w:rPr>
          <w:b/>
          <w:bCs/>
        </w:rPr>
      </w:pPr>
      <w:r>
        <w:rPr>
          <w:b/>
          <w:bCs/>
        </w:rPr>
        <w:t xml:space="preserve">  {</w:t>
      </w:r>
    </w:p>
    <w:p w14:paraId="6D2486AE" w14:textId="32901708" w:rsidR="00172C8F" w:rsidRDefault="00172C8F" w:rsidP="003A4D5A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x, y, z;</w:t>
      </w:r>
    </w:p>
    <w:p w14:paraId="5CD0645F" w14:textId="38A8E1EB" w:rsidR="00172C8F" w:rsidRDefault="00172C8F" w:rsidP="003A4D5A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="000437C0">
        <w:rPr>
          <w:b/>
          <w:bCs/>
        </w:rPr>
        <w:t>printf</w:t>
      </w:r>
      <w:proofErr w:type="spellEnd"/>
      <w:r w:rsidR="000437C0">
        <w:rPr>
          <w:b/>
          <w:bCs/>
        </w:rPr>
        <w:t>(“Enter three numbers\n”) ;</w:t>
      </w:r>
    </w:p>
    <w:p w14:paraId="41EFD986" w14:textId="58936328" w:rsidR="000437C0" w:rsidRDefault="000437C0" w:rsidP="003A4D5A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d%d%d</w:t>
      </w:r>
      <w:proofErr w:type="spellEnd"/>
      <w:r>
        <w:rPr>
          <w:b/>
          <w:bCs/>
        </w:rPr>
        <w:t xml:space="preserve">”, &amp; x, </w:t>
      </w:r>
      <w:r w:rsidR="00B73AF2">
        <w:rPr>
          <w:b/>
          <w:bCs/>
        </w:rPr>
        <w:t>&amp; y, &amp; z) ;</w:t>
      </w:r>
    </w:p>
    <w:p w14:paraId="294FCAF4" w14:textId="4EDA610B" w:rsidR="00B73AF2" w:rsidRDefault="00B73AF2" w:rsidP="003A4D5A">
      <w:pPr>
        <w:rPr>
          <w:b/>
          <w:bCs/>
        </w:rPr>
      </w:pPr>
      <w:r>
        <w:rPr>
          <w:b/>
          <w:bCs/>
        </w:rPr>
        <w:t xml:space="preserve">      if(x&gt;=y) </w:t>
      </w:r>
    </w:p>
    <w:p w14:paraId="2AC9CFB8" w14:textId="3FAAF394" w:rsidR="00B73AF2" w:rsidRDefault="00B73AF2" w:rsidP="003A4D5A">
      <w:pPr>
        <w:rPr>
          <w:b/>
          <w:bCs/>
        </w:rPr>
      </w:pPr>
      <w:r>
        <w:rPr>
          <w:b/>
          <w:bCs/>
        </w:rPr>
        <w:t xml:space="preserve">            if(</w:t>
      </w:r>
      <w:r w:rsidR="00C567EE">
        <w:rPr>
          <w:b/>
          <w:bCs/>
        </w:rPr>
        <w:t xml:space="preserve">x&gt;=z) </w:t>
      </w:r>
    </w:p>
    <w:p w14:paraId="1C4F4DC8" w14:textId="0C096E16" w:rsidR="00C567EE" w:rsidRDefault="00C567EE" w:rsidP="003A4D5A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(“%d is greater”, </w:t>
      </w:r>
      <w:r w:rsidR="00900386">
        <w:rPr>
          <w:b/>
          <w:bCs/>
        </w:rPr>
        <w:t>x) ;</w:t>
      </w:r>
    </w:p>
    <w:p w14:paraId="60D0F517" w14:textId="2DD4C202" w:rsidR="00900386" w:rsidRDefault="00900386" w:rsidP="003A4D5A">
      <w:pPr>
        <w:rPr>
          <w:b/>
          <w:bCs/>
        </w:rPr>
      </w:pPr>
      <w:r>
        <w:rPr>
          <w:b/>
          <w:bCs/>
        </w:rPr>
        <w:t xml:space="preserve">            else</w:t>
      </w:r>
    </w:p>
    <w:p w14:paraId="56239A0C" w14:textId="61880474" w:rsidR="00900386" w:rsidRDefault="00900386" w:rsidP="003A4D5A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(“%d is greater”</w:t>
      </w:r>
      <w:r w:rsidR="00D02EC5">
        <w:rPr>
          <w:b/>
          <w:bCs/>
        </w:rPr>
        <w:t>, z) ;</w:t>
      </w:r>
    </w:p>
    <w:p w14:paraId="3A1FBD18" w14:textId="15C716FC" w:rsidR="00D02EC5" w:rsidRDefault="00D02EC5" w:rsidP="003A4D5A">
      <w:pPr>
        <w:rPr>
          <w:b/>
          <w:bCs/>
        </w:rPr>
      </w:pPr>
      <w:r>
        <w:rPr>
          <w:b/>
          <w:bCs/>
        </w:rPr>
        <w:t xml:space="preserve">     else</w:t>
      </w:r>
    </w:p>
    <w:p w14:paraId="11C987E8" w14:textId="35508184" w:rsidR="00D02EC5" w:rsidRDefault="00D02EC5" w:rsidP="003A4D5A">
      <w:pPr>
        <w:rPr>
          <w:b/>
          <w:bCs/>
        </w:rPr>
      </w:pPr>
      <w:r>
        <w:rPr>
          <w:b/>
          <w:bCs/>
        </w:rPr>
        <w:t xml:space="preserve">            if(</w:t>
      </w:r>
      <w:r w:rsidR="0024779C">
        <w:rPr>
          <w:b/>
          <w:bCs/>
        </w:rPr>
        <w:t xml:space="preserve">y&gt;=z) </w:t>
      </w:r>
    </w:p>
    <w:p w14:paraId="6C8564A4" w14:textId="7E4DD9CD" w:rsidR="0024779C" w:rsidRDefault="0024779C" w:rsidP="003A4D5A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(%</w:t>
      </w:r>
      <w:r w:rsidR="00A54815">
        <w:rPr>
          <w:b/>
          <w:bCs/>
        </w:rPr>
        <w:t>d is greater”, y) ;</w:t>
      </w:r>
    </w:p>
    <w:p w14:paraId="0BA99492" w14:textId="2C9369AF" w:rsidR="00A54815" w:rsidRDefault="00A54815" w:rsidP="003A4D5A">
      <w:pPr>
        <w:rPr>
          <w:b/>
          <w:bCs/>
        </w:rPr>
      </w:pPr>
      <w:r>
        <w:rPr>
          <w:b/>
          <w:bCs/>
        </w:rPr>
        <w:t xml:space="preserve">            else</w:t>
      </w:r>
    </w:p>
    <w:p w14:paraId="2E4A2DA0" w14:textId="4DFD577B" w:rsidR="00A54815" w:rsidRDefault="00A54815" w:rsidP="003A4D5A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 w:rsidR="00C57308">
        <w:rPr>
          <w:b/>
          <w:bCs/>
        </w:rPr>
        <w:t>printf</w:t>
      </w:r>
      <w:proofErr w:type="spellEnd"/>
      <w:r w:rsidR="00C57308">
        <w:rPr>
          <w:b/>
          <w:bCs/>
        </w:rPr>
        <w:t>(“%d is greater”, z) ;</w:t>
      </w:r>
    </w:p>
    <w:p w14:paraId="0B11D60A" w14:textId="63C2C4B4" w:rsidR="00133520" w:rsidRDefault="00133520" w:rsidP="003A4D5A">
      <w:pPr>
        <w:rPr>
          <w:b/>
          <w:bCs/>
        </w:rPr>
      </w:pPr>
      <w:r>
        <w:rPr>
          <w:b/>
          <w:bCs/>
        </w:rPr>
        <w:t xml:space="preserve">            return 0 </w:t>
      </w:r>
      <w:r w:rsidR="007D60C1">
        <w:rPr>
          <w:b/>
          <w:bCs/>
        </w:rPr>
        <w:t>;</w:t>
      </w:r>
    </w:p>
    <w:p w14:paraId="420107FB" w14:textId="5199C769" w:rsidR="007D60C1" w:rsidRDefault="007D60C1" w:rsidP="003A4D5A">
      <w:pPr>
        <w:rPr>
          <w:b/>
          <w:bCs/>
        </w:rPr>
      </w:pPr>
      <w:r>
        <w:rPr>
          <w:b/>
          <w:bCs/>
        </w:rPr>
        <w:t xml:space="preserve">} </w:t>
      </w:r>
    </w:p>
    <w:p w14:paraId="2860AE0C" w14:textId="567CE35F" w:rsidR="007B7CF0" w:rsidRDefault="007A6BDE" w:rsidP="003A4D5A">
      <w:r>
        <w:t>7</w:t>
      </w:r>
      <w:r w:rsidR="007B7CF0">
        <w:t xml:space="preserve">. Write a program which takes the cost price and selling price of a product from the </w:t>
      </w:r>
    </w:p>
    <w:p w14:paraId="2001D3F5" w14:textId="77777777" w:rsidR="007B7CF0" w:rsidRDefault="007B7CF0" w:rsidP="003A4D5A"/>
    <w:p w14:paraId="012D306E" w14:textId="617CEA4B" w:rsidR="007B7CF0" w:rsidRDefault="007B7CF0" w:rsidP="003A4D5A">
      <w:r>
        <w:t>User. Now calculate and print profit or loss percentage.</w:t>
      </w:r>
    </w:p>
    <w:p w14:paraId="67F8CC3C" w14:textId="470C25B7" w:rsidR="002F1AD8" w:rsidRDefault="002F1AD8" w:rsidP="003A4D5A">
      <w:pPr>
        <w:rPr>
          <w:b/>
          <w:bCs/>
        </w:rPr>
      </w:pPr>
      <w:r>
        <w:rPr>
          <w:b/>
          <w:bCs/>
        </w:rPr>
        <w:t xml:space="preserve">     #include&lt;stdio.h </w:t>
      </w:r>
      <w:r w:rsidR="002D2832">
        <w:rPr>
          <w:b/>
          <w:bCs/>
        </w:rPr>
        <w:t>&gt;</w:t>
      </w:r>
    </w:p>
    <w:p w14:paraId="4E15552B" w14:textId="01D9A66A" w:rsidR="002D2832" w:rsidRDefault="002D2832" w:rsidP="003A4D5A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2FDC2F75" w14:textId="419CFE47" w:rsidR="002D2832" w:rsidRDefault="002D2832" w:rsidP="003A4D5A">
      <w:pPr>
        <w:rPr>
          <w:b/>
          <w:bCs/>
        </w:rPr>
      </w:pPr>
      <w:r>
        <w:rPr>
          <w:b/>
          <w:bCs/>
        </w:rPr>
        <w:lastRenderedPageBreak/>
        <w:t xml:space="preserve">     {</w:t>
      </w:r>
    </w:p>
    <w:p w14:paraId="5D21AE3B" w14:textId="166B3FCC" w:rsidR="002D2832" w:rsidRDefault="002D2832" w:rsidP="003A4D5A">
      <w:pPr>
        <w:rPr>
          <w:b/>
          <w:bCs/>
        </w:rPr>
      </w:pPr>
      <w:r>
        <w:rPr>
          <w:b/>
          <w:bCs/>
        </w:rPr>
        <w:t xml:space="preserve">  </w:t>
      </w:r>
      <w:r w:rsidR="00AB2C84">
        <w:rPr>
          <w:b/>
          <w:bCs/>
        </w:rPr>
        <w:t xml:space="preserve">            </w:t>
      </w:r>
      <w:proofErr w:type="spellStart"/>
      <w:r w:rsidR="00AB2C84">
        <w:rPr>
          <w:b/>
          <w:bCs/>
        </w:rPr>
        <w:t>int</w:t>
      </w:r>
      <w:proofErr w:type="spellEnd"/>
      <w:r w:rsidR="00AB2C84">
        <w:rPr>
          <w:b/>
          <w:bCs/>
        </w:rPr>
        <w:t xml:space="preserve"> </w:t>
      </w:r>
      <w:proofErr w:type="spellStart"/>
      <w:r w:rsidR="00090E1C">
        <w:rPr>
          <w:b/>
          <w:bCs/>
        </w:rPr>
        <w:t>cp</w:t>
      </w:r>
      <w:proofErr w:type="spellEnd"/>
      <w:r w:rsidR="00090E1C">
        <w:rPr>
          <w:b/>
          <w:bCs/>
        </w:rPr>
        <w:t xml:space="preserve">, </w:t>
      </w:r>
      <w:proofErr w:type="spellStart"/>
      <w:r w:rsidR="00090E1C">
        <w:rPr>
          <w:b/>
          <w:bCs/>
        </w:rPr>
        <w:t>sp</w:t>
      </w:r>
      <w:proofErr w:type="spellEnd"/>
      <w:r w:rsidR="00090E1C">
        <w:rPr>
          <w:b/>
          <w:bCs/>
        </w:rPr>
        <w:t xml:space="preserve">, profit, loss, </w:t>
      </w:r>
      <w:proofErr w:type="spellStart"/>
      <w:r w:rsidR="00090E1C">
        <w:rPr>
          <w:b/>
          <w:bCs/>
        </w:rPr>
        <w:t>profitp</w:t>
      </w:r>
      <w:proofErr w:type="spellEnd"/>
      <w:r w:rsidR="00090E1C">
        <w:rPr>
          <w:b/>
          <w:bCs/>
        </w:rPr>
        <w:t xml:space="preserve">, </w:t>
      </w:r>
      <w:proofErr w:type="spellStart"/>
      <w:r w:rsidR="00090E1C">
        <w:rPr>
          <w:b/>
          <w:bCs/>
        </w:rPr>
        <w:t>lossp</w:t>
      </w:r>
      <w:proofErr w:type="spellEnd"/>
      <w:r w:rsidR="00090E1C">
        <w:rPr>
          <w:b/>
          <w:bCs/>
        </w:rPr>
        <w:t>;</w:t>
      </w:r>
    </w:p>
    <w:p w14:paraId="3306C3AB" w14:textId="4D8EA07A" w:rsidR="00090E1C" w:rsidRDefault="00090E1C" w:rsidP="003A4D5A">
      <w:pPr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r w:rsidR="00BF4F85">
        <w:rPr>
          <w:b/>
          <w:bCs/>
        </w:rPr>
        <w:t>printf</w:t>
      </w:r>
      <w:proofErr w:type="spellEnd"/>
      <w:r w:rsidR="00BF4F85">
        <w:rPr>
          <w:b/>
          <w:bCs/>
        </w:rPr>
        <w:t xml:space="preserve">(“Enter </w:t>
      </w:r>
      <w:r w:rsidR="00B10275">
        <w:rPr>
          <w:b/>
          <w:bCs/>
        </w:rPr>
        <w:t xml:space="preserve">cost price </w:t>
      </w:r>
      <w:r w:rsidR="00F87A1A">
        <w:rPr>
          <w:b/>
          <w:bCs/>
        </w:rPr>
        <w:t xml:space="preserve">and selling price </w:t>
      </w:r>
      <w:r w:rsidR="000E3FE3">
        <w:rPr>
          <w:b/>
          <w:bCs/>
        </w:rPr>
        <w:t>\n”) ;</w:t>
      </w:r>
    </w:p>
    <w:p w14:paraId="23A9E62A" w14:textId="71B2A06E" w:rsidR="000E3FE3" w:rsidRDefault="000E3FE3" w:rsidP="003A4D5A">
      <w:pPr>
        <w:rPr>
          <w:b/>
          <w:bCs/>
        </w:rPr>
      </w:pPr>
      <w:r>
        <w:rPr>
          <w:b/>
          <w:bCs/>
        </w:rPr>
        <w:t xml:space="preserve">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d%d</w:t>
      </w:r>
      <w:proofErr w:type="spellEnd"/>
      <w:r>
        <w:rPr>
          <w:b/>
          <w:bCs/>
        </w:rPr>
        <w:t xml:space="preserve">”, &amp; </w:t>
      </w:r>
      <w:proofErr w:type="spellStart"/>
      <w:r>
        <w:rPr>
          <w:b/>
          <w:bCs/>
        </w:rPr>
        <w:t>cp</w:t>
      </w:r>
      <w:proofErr w:type="spellEnd"/>
      <w:r>
        <w:rPr>
          <w:b/>
          <w:bCs/>
        </w:rPr>
        <w:t xml:space="preserve">, &amp; </w:t>
      </w:r>
      <w:proofErr w:type="spellStart"/>
      <w:r>
        <w:rPr>
          <w:b/>
          <w:bCs/>
        </w:rPr>
        <w:t>sp</w:t>
      </w:r>
      <w:proofErr w:type="spellEnd"/>
      <w:r>
        <w:rPr>
          <w:b/>
          <w:bCs/>
        </w:rPr>
        <w:t xml:space="preserve">) </w:t>
      </w:r>
      <w:r w:rsidR="00E91107">
        <w:rPr>
          <w:b/>
          <w:bCs/>
        </w:rPr>
        <w:t>;</w:t>
      </w:r>
    </w:p>
    <w:p w14:paraId="5601BD83" w14:textId="7DA37C22" w:rsidR="00E91107" w:rsidRDefault="00E91107" w:rsidP="003A4D5A">
      <w:pPr>
        <w:rPr>
          <w:b/>
          <w:bCs/>
        </w:rPr>
      </w:pPr>
      <w:r>
        <w:rPr>
          <w:b/>
          <w:bCs/>
        </w:rPr>
        <w:t xml:space="preserve">                if(</w:t>
      </w:r>
      <w:proofErr w:type="spellStart"/>
      <w:r>
        <w:rPr>
          <w:b/>
          <w:bCs/>
        </w:rPr>
        <w:t>sp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cp</w:t>
      </w:r>
      <w:proofErr w:type="spellEnd"/>
      <w:r>
        <w:rPr>
          <w:b/>
          <w:bCs/>
        </w:rPr>
        <w:t xml:space="preserve">) </w:t>
      </w:r>
    </w:p>
    <w:p w14:paraId="7A4A430E" w14:textId="30AD60B3" w:rsidR="00E91107" w:rsidRDefault="00E91107" w:rsidP="003A4D5A">
      <w:pPr>
        <w:rPr>
          <w:b/>
          <w:bCs/>
        </w:rPr>
      </w:pPr>
      <w:r>
        <w:rPr>
          <w:b/>
          <w:bCs/>
        </w:rPr>
        <w:t xml:space="preserve">                      {</w:t>
      </w:r>
    </w:p>
    <w:p w14:paraId="30E6F770" w14:textId="24C8272B" w:rsidR="00E91107" w:rsidRDefault="00E91107" w:rsidP="003A4D5A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="00462BA5">
        <w:rPr>
          <w:b/>
          <w:bCs/>
        </w:rPr>
        <w:t>profit=</w:t>
      </w:r>
      <w:proofErr w:type="spellStart"/>
      <w:r w:rsidR="00462BA5">
        <w:rPr>
          <w:b/>
          <w:bCs/>
        </w:rPr>
        <w:t>sp-cp</w:t>
      </w:r>
      <w:proofErr w:type="spellEnd"/>
      <w:r w:rsidR="00462BA5">
        <w:rPr>
          <w:b/>
          <w:bCs/>
        </w:rPr>
        <w:t>;</w:t>
      </w:r>
    </w:p>
    <w:p w14:paraId="09070EA7" w14:textId="7112E455" w:rsidR="00462BA5" w:rsidRDefault="00462BA5" w:rsidP="003A4D5A">
      <w:pPr>
        <w:rPr>
          <w:b/>
          <w:bCs/>
        </w:rPr>
      </w:pPr>
      <w:r>
        <w:rPr>
          <w:b/>
          <w:bCs/>
        </w:rPr>
        <w:t xml:space="preserve">                          </w:t>
      </w:r>
      <w:proofErr w:type="spellStart"/>
      <w:r w:rsidR="00E6157B">
        <w:rPr>
          <w:b/>
          <w:bCs/>
        </w:rPr>
        <w:t>profitp</w:t>
      </w:r>
      <w:proofErr w:type="spellEnd"/>
      <w:r w:rsidR="00E6157B">
        <w:rPr>
          <w:b/>
          <w:bCs/>
        </w:rPr>
        <w:t xml:space="preserve"> = (profit/</w:t>
      </w:r>
      <w:proofErr w:type="spellStart"/>
      <w:r w:rsidR="00E6157B">
        <w:rPr>
          <w:b/>
          <w:bCs/>
        </w:rPr>
        <w:t>cp</w:t>
      </w:r>
      <w:proofErr w:type="spellEnd"/>
      <w:r w:rsidR="00E6157B">
        <w:rPr>
          <w:b/>
          <w:bCs/>
        </w:rPr>
        <w:t xml:space="preserve">) </w:t>
      </w:r>
      <w:r w:rsidR="00BE17BA">
        <w:rPr>
          <w:b/>
          <w:bCs/>
        </w:rPr>
        <w:t>*100;</w:t>
      </w:r>
    </w:p>
    <w:p w14:paraId="17F78E8A" w14:textId="039E9AE5" w:rsidR="00BE17BA" w:rsidRDefault="00BE17BA" w:rsidP="003A4D5A">
      <w:pPr>
        <w:rPr>
          <w:b/>
          <w:bCs/>
        </w:rPr>
      </w:pPr>
      <w:r>
        <w:rPr>
          <w:b/>
          <w:bCs/>
        </w:rPr>
        <w:t xml:space="preserve">   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(“Profit gained by </w:t>
      </w:r>
      <w:r w:rsidR="00934A69">
        <w:rPr>
          <w:b/>
          <w:bCs/>
        </w:rPr>
        <w:t>%d percent”, profit) ;</w:t>
      </w:r>
    </w:p>
    <w:p w14:paraId="48A724D7" w14:textId="5DE820D5" w:rsidR="00934A69" w:rsidRDefault="00934A69" w:rsidP="003A4D5A">
      <w:pPr>
        <w:rPr>
          <w:b/>
          <w:bCs/>
        </w:rPr>
      </w:pPr>
      <w:r>
        <w:rPr>
          <w:b/>
          <w:bCs/>
        </w:rPr>
        <w:t xml:space="preserve">                      </w:t>
      </w:r>
      <w:r w:rsidR="00604F4A">
        <w:rPr>
          <w:b/>
          <w:bCs/>
        </w:rPr>
        <w:t xml:space="preserve">} </w:t>
      </w:r>
    </w:p>
    <w:p w14:paraId="1C5AD14B" w14:textId="0F5B6FFA" w:rsidR="00604F4A" w:rsidRDefault="00604F4A" w:rsidP="003A4D5A">
      <w:pPr>
        <w:rPr>
          <w:b/>
          <w:bCs/>
        </w:rPr>
      </w:pPr>
      <w:r>
        <w:rPr>
          <w:b/>
          <w:bCs/>
        </w:rPr>
        <w:t xml:space="preserve">                 if(</w:t>
      </w:r>
      <w:proofErr w:type="spellStart"/>
      <w:r>
        <w:rPr>
          <w:b/>
          <w:bCs/>
        </w:rPr>
        <w:t>cp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sp</w:t>
      </w:r>
      <w:proofErr w:type="spellEnd"/>
      <w:r>
        <w:rPr>
          <w:b/>
          <w:bCs/>
        </w:rPr>
        <w:t xml:space="preserve">) </w:t>
      </w:r>
    </w:p>
    <w:p w14:paraId="5064519B" w14:textId="3A048094" w:rsidR="00604F4A" w:rsidRDefault="00604F4A" w:rsidP="003A4D5A">
      <w:pPr>
        <w:rPr>
          <w:b/>
          <w:bCs/>
        </w:rPr>
      </w:pPr>
      <w:r>
        <w:rPr>
          <w:b/>
          <w:bCs/>
        </w:rPr>
        <w:t xml:space="preserve">                     </w:t>
      </w:r>
      <w:r w:rsidR="000C3F9D">
        <w:rPr>
          <w:b/>
          <w:bCs/>
        </w:rPr>
        <w:t>{</w:t>
      </w:r>
    </w:p>
    <w:p w14:paraId="0929BFE8" w14:textId="66FBBECD" w:rsidR="000C3F9D" w:rsidRDefault="000C3F9D" w:rsidP="003A4D5A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="00590EF2">
        <w:rPr>
          <w:b/>
          <w:bCs/>
        </w:rPr>
        <w:t>l</w:t>
      </w:r>
      <w:r>
        <w:rPr>
          <w:b/>
          <w:bCs/>
        </w:rPr>
        <w:t>oss=</w:t>
      </w:r>
      <w:proofErr w:type="spellStart"/>
      <w:r>
        <w:rPr>
          <w:b/>
          <w:bCs/>
        </w:rPr>
        <w:t>cp-sp</w:t>
      </w:r>
      <w:proofErr w:type="spellEnd"/>
      <w:r>
        <w:rPr>
          <w:b/>
          <w:bCs/>
        </w:rPr>
        <w:t>;</w:t>
      </w:r>
    </w:p>
    <w:p w14:paraId="68771992" w14:textId="6E7D7D18" w:rsidR="000C3F9D" w:rsidRDefault="000C3F9D" w:rsidP="003A4D5A">
      <w:pPr>
        <w:rPr>
          <w:b/>
          <w:bCs/>
        </w:rPr>
      </w:pPr>
      <w:r>
        <w:rPr>
          <w:b/>
          <w:bCs/>
        </w:rPr>
        <w:t xml:space="preserve">                          </w:t>
      </w:r>
      <w:proofErr w:type="spellStart"/>
      <w:r w:rsidR="00590EF2">
        <w:rPr>
          <w:b/>
          <w:bCs/>
        </w:rPr>
        <w:t>lossp</w:t>
      </w:r>
      <w:proofErr w:type="spellEnd"/>
      <w:r w:rsidR="00590EF2">
        <w:rPr>
          <w:b/>
          <w:bCs/>
        </w:rPr>
        <w:t>=(loss/</w:t>
      </w:r>
      <w:proofErr w:type="spellStart"/>
      <w:r w:rsidR="00590EF2">
        <w:rPr>
          <w:b/>
          <w:bCs/>
        </w:rPr>
        <w:t>cp</w:t>
      </w:r>
      <w:proofErr w:type="spellEnd"/>
      <w:r w:rsidR="00590EF2">
        <w:rPr>
          <w:b/>
          <w:bCs/>
        </w:rPr>
        <w:t>) * 100;</w:t>
      </w:r>
    </w:p>
    <w:p w14:paraId="0ED41547" w14:textId="17F24FBC" w:rsidR="00590EF2" w:rsidRDefault="00590EF2" w:rsidP="003A4D5A">
      <w:pPr>
        <w:rPr>
          <w:b/>
          <w:bCs/>
        </w:rPr>
      </w:pPr>
      <w:r>
        <w:rPr>
          <w:b/>
          <w:bCs/>
        </w:rPr>
        <w:t xml:space="preserve">                          </w:t>
      </w:r>
      <w:proofErr w:type="spellStart"/>
      <w:r w:rsidR="005F1A7A">
        <w:rPr>
          <w:b/>
          <w:bCs/>
        </w:rPr>
        <w:t>printf</w:t>
      </w:r>
      <w:proofErr w:type="spellEnd"/>
      <w:r w:rsidR="005F1A7A">
        <w:rPr>
          <w:b/>
          <w:bCs/>
        </w:rPr>
        <w:t xml:space="preserve">(“loss by %d percent”, </w:t>
      </w:r>
      <w:proofErr w:type="spellStart"/>
      <w:r w:rsidR="005F1A7A">
        <w:rPr>
          <w:b/>
          <w:bCs/>
        </w:rPr>
        <w:t>lossp</w:t>
      </w:r>
      <w:proofErr w:type="spellEnd"/>
      <w:r w:rsidR="005F1A7A">
        <w:rPr>
          <w:b/>
          <w:bCs/>
        </w:rPr>
        <w:t>) ;</w:t>
      </w:r>
    </w:p>
    <w:p w14:paraId="2DF2901F" w14:textId="0A459ED0" w:rsidR="005F1A7A" w:rsidRDefault="005F1A7A" w:rsidP="003A4D5A">
      <w:pPr>
        <w:rPr>
          <w:b/>
          <w:bCs/>
        </w:rPr>
      </w:pPr>
      <w:r>
        <w:rPr>
          <w:b/>
          <w:bCs/>
        </w:rPr>
        <w:t xml:space="preserve">                   </w:t>
      </w:r>
      <w:r w:rsidR="00924066">
        <w:rPr>
          <w:b/>
          <w:bCs/>
        </w:rPr>
        <w:t xml:space="preserve">} </w:t>
      </w:r>
    </w:p>
    <w:p w14:paraId="54816CA6" w14:textId="22085464" w:rsidR="00924066" w:rsidRDefault="00924066" w:rsidP="003A4D5A">
      <w:pPr>
        <w:rPr>
          <w:b/>
          <w:bCs/>
        </w:rPr>
      </w:pPr>
      <w:r>
        <w:rPr>
          <w:b/>
          <w:bCs/>
        </w:rPr>
        <w:t xml:space="preserve">       return 0 ;</w:t>
      </w:r>
    </w:p>
    <w:p w14:paraId="1DC1B4FB" w14:textId="349BBA0F" w:rsidR="00924066" w:rsidRDefault="00924066" w:rsidP="003A4D5A">
      <w:pPr>
        <w:rPr>
          <w:b/>
          <w:bCs/>
        </w:rPr>
      </w:pPr>
      <w:r>
        <w:rPr>
          <w:b/>
          <w:bCs/>
        </w:rPr>
        <w:t xml:space="preserve">} </w:t>
      </w:r>
    </w:p>
    <w:p w14:paraId="2E3F33F1" w14:textId="5B277C9B" w:rsidR="00A21B94" w:rsidRDefault="007A6BDE" w:rsidP="003A4D5A">
      <w:r>
        <w:t>8</w:t>
      </w:r>
      <w:r w:rsidR="00A21B94">
        <w:t xml:space="preserve">. Write a program to take marks of 5 subjects from the user. Assume marks are given </w:t>
      </w:r>
    </w:p>
    <w:p w14:paraId="49B86105" w14:textId="4303F1B1" w:rsidR="00A21B94" w:rsidRDefault="00A21B94" w:rsidP="003A4D5A">
      <w:r>
        <w:t xml:space="preserve">Out of 100 and passing marks is 33. Now display whether the candidate passed the </w:t>
      </w:r>
    </w:p>
    <w:p w14:paraId="51C97840" w14:textId="2D79E90E" w:rsidR="00A21B94" w:rsidRDefault="00A21B94" w:rsidP="003A4D5A">
      <w:r>
        <w:t>Examination or failed.</w:t>
      </w:r>
    </w:p>
    <w:p w14:paraId="38EE8EDC" w14:textId="7197D205" w:rsidR="00A21B94" w:rsidRDefault="00A21B94" w:rsidP="003A4D5A">
      <w:pPr>
        <w:rPr>
          <w:b/>
          <w:bCs/>
        </w:rPr>
      </w:pPr>
      <w:r>
        <w:rPr>
          <w:b/>
          <w:bCs/>
        </w:rPr>
        <w:t>#include&lt;stdio.h&gt;</w:t>
      </w:r>
    </w:p>
    <w:p w14:paraId="6860FE84" w14:textId="5FAB295F" w:rsidR="00A21B94" w:rsidRDefault="009575D2" w:rsidP="003A4D5A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445EFA27" w14:textId="09B8BA4A" w:rsidR="009575D2" w:rsidRDefault="009575D2" w:rsidP="003A4D5A">
      <w:pPr>
        <w:rPr>
          <w:b/>
          <w:bCs/>
        </w:rPr>
      </w:pPr>
      <w:r>
        <w:rPr>
          <w:b/>
          <w:bCs/>
        </w:rPr>
        <w:t>{</w:t>
      </w:r>
    </w:p>
    <w:p w14:paraId="0ECF711E" w14:textId="6B09C6A8" w:rsidR="009575D2" w:rsidRDefault="009575D2" w:rsidP="003A4D5A">
      <w:pPr>
        <w:rPr>
          <w:b/>
          <w:bCs/>
        </w:rPr>
      </w:pPr>
      <w:r>
        <w:rPr>
          <w:b/>
          <w:bCs/>
        </w:rPr>
        <w:lastRenderedPageBreak/>
        <w:t xml:space="preserve">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a, b, c, d, e, sum</w:t>
      </w:r>
      <w:r w:rsidR="00A5352C">
        <w:rPr>
          <w:b/>
          <w:bCs/>
        </w:rPr>
        <w:t>;</w:t>
      </w:r>
    </w:p>
    <w:p w14:paraId="711712C4" w14:textId="48CE84AA" w:rsidR="00A5352C" w:rsidRDefault="00A5352C" w:rsidP="003A4D5A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(“Enter marks of </w:t>
      </w:r>
      <w:r w:rsidR="00616E5D">
        <w:rPr>
          <w:b/>
          <w:bCs/>
        </w:rPr>
        <w:t>5 subjects\n”) ;</w:t>
      </w:r>
    </w:p>
    <w:p w14:paraId="35C45190" w14:textId="35D61932" w:rsidR="00616E5D" w:rsidRDefault="00616E5D" w:rsidP="003A4D5A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d%d%d%d%d</w:t>
      </w:r>
      <w:proofErr w:type="spellEnd"/>
      <w:r>
        <w:rPr>
          <w:b/>
          <w:bCs/>
        </w:rPr>
        <w:t>”, &amp; a, &amp; b, &amp; c, &amp; d, &amp; e) ;</w:t>
      </w:r>
    </w:p>
    <w:p w14:paraId="719161E9" w14:textId="07BBF58E" w:rsidR="005C6C8D" w:rsidRDefault="005C6C8D" w:rsidP="003A4D5A">
      <w:pPr>
        <w:rPr>
          <w:b/>
          <w:bCs/>
        </w:rPr>
      </w:pPr>
      <w:r>
        <w:rPr>
          <w:b/>
          <w:bCs/>
        </w:rPr>
        <w:t xml:space="preserve">      sum=</w:t>
      </w:r>
      <w:proofErr w:type="spellStart"/>
      <w:r>
        <w:rPr>
          <w:b/>
          <w:bCs/>
        </w:rPr>
        <w:t>a+b+c+d+e</w:t>
      </w:r>
      <w:proofErr w:type="spellEnd"/>
      <w:r>
        <w:rPr>
          <w:b/>
          <w:bCs/>
        </w:rPr>
        <w:t>;</w:t>
      </w:r>
    </w:p>
    <w:p w14:paraId="50C80401" w14:textId="37BB818D" w:rsidR="005C6C8D" w:rsidRDefault="005C6C8D" w:rsidP="003A4D5A">
      <w:pPr>
        <w:rPr>
          <w:b/>
          <w:bCs/>
        </w:rPr>
      </w:pPr>
      <w:r>
        <w:rPr>
          <w:b/>
          <w:bCs/>
        </w:rPr>
        <w:t xml:space="preserve">      </w:t>
      </w:r>
      <w:r w:rsidR="002C4915">
        <w:rPr>
          <w:b/>
          <w:bCs/>
        </w:rPr>
        <w:t>if(sum&gt;=33)</w:t>
      </w:r>
    </w:p>
    <w:p w14:paraId="2F65D37E" w14:textId="3A41A958" w:rsidR="002C4915" w:rsidRDefault="002C4915" w:rsidP="003A4D5A">
      <w:pPr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(“Student is </w:t>
      </w:r>
      <w:r w:rsidR="00E2261A">
        <w:rPr>
          <w:b/>
          <w:bCs/>
        </w:rPr>
        <w:t>pass</w:t>
      </w:r>
      <w:r>
        <w:rPr>
          <w:b/>
          <w:bCs/>
        </w:rPr>
        <w:t xml:space="preserve">”) </w:t>
      </w:r>
      <w:r w:rsidR="00E2261A">
        <w:rPr>
          <w:b/>
          <w:bCs/>
        </w:rPr>
        <w:t>;</w:t>
      </w:r>
    </w:p>
    <w:p w14:paraId="64978B37" w14:textId="3B5FE438" w:rsidR="00E2261A" w:rsidRDefault="00E2261A" w:rsidP="003A4D5A">
      <w:pPr>
        <w:rPr>
          <w:b/>
          <w:bCs/>
        </w:rPr>
      </w:pPr>
      <w:r>
        <w:rPr>
          <w:b/>
          <w:bCs/>
        </w:rPr>
        <w:t xml:space="preserve">      else</w:t>
      </w:r>
    </w:p>
    <w:p w14:paraId="68C30E0F" w14:textId="4DA0C22D" w:rsidR="00E2261A" w:rsidRDefault="00E2261A" w:rsidP="003A4D5A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(“student is fail”) ;</w:t>
      </w:r>
    </w:p>
    <w:p w14:paraId="2B46170F" w14:textId="1F0B3285" w:rsidR="00E2261A" w:rsidRDefault="00545589" w:rsidP="003A4D5A">
      <w:pPr>
        <w:rPr>
          <w:b/>
          <w:bCs/>
        </w:rPr>
      </w:pPr>
      <w:r>
        <w:rPr>
          <w:b/>
          <w:bCs/>
        </w:rPr>
        <w:t xml:space="preserve">       return 0;</w:t>
      </w:r>
    </w:p>
    <w:p w14:paraId="0B9DD71C" w14:textId="032BE3C1" w:rsidR="00545589" w:rsidRDefault="00545589" w:rsidP="003A4D5A">
      <w:pPr>
        <w:rPr>
          <w:b/>
          <w:bCs/>
        </w:rPr>
      </w:pPr>
      <w:r>
        <w:rPr>
          <w:b/>
          <w:bCs/>
        </w:rPr>
        <w:t xml:space="preserve">} </w:t>
      </w:r>
    </w:p>
    <w:p w14:paraId="61C70F72" w14:textId="07597B21" w:rsidR="00545589" w:rsidRPr="00A52552" w:rsidRDefault="00A92F02" w:rsidP="003A4D5A">
      <w:r>
        <w:t>9</w:t>
      </w:r>
      <w:r w:rsidR="00671943" w:rsidRPr="00A52552">
        <w:t>. Write a program to check whether a given alphabet is in uppercase or lowercase.</w:t>
      </w:r>
    </w:p>
    <w:p w14:paraId="21E796B7" w14:textId="77777777" w:rsidR="005C6C8D" w:rsidRDefault="005C6C8D" w:rsidP="003A4D5A">
      <w:pPr>
        <w:rPr>
          <w:b/>
          <w:bCs/>
        </w:rPr>
      </w:pPr>
    </w:p>
    <w:p w14:paraId="595FFCC3" w14:textId="5D28FB02" w:rsidR="00A52552" w:rsidRDefault="00A52552" w:rsidP="003A4D5A">
      <w:pPr>
        <w:rPr>
          <w:b/>
          <w:bCs/>
        </w:rPr>
      </w:pPr>
      <w:r>
        <w:rPr>
          <w:b/>
          <w:bCs/>
        </w:rPr>
        <w:t xml:space="preserve">       #include&lt;stdio.h&gt;</w:t>
      </w:r>
    </w:p>
    <w:p w14:paraId="10EF0BFC" w14:textId="0B5E04A2" w:rsidR="00A52552" w:rsidRDefault="00A52552" w:rsidP="003A4D5A">
      <w:pPr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48F5E0D5" w14:textId="78251019" w:rsidR="00A52552" w:rsidRDefault="00A52552" w:rsidP="003A4D5A">
      <w:pPr>
        <w:rPr>
          <w:b/>
          <w:bCs/>
        </w:rPr>
      </w:pPr>
      <w:r>
        <w:rPr>
          <w:b/>
          <w:bCs/>
        </w:rPr>
        <w:t xml:space="preserve">             </w:t>
      </w:r>
      <w:r w:rsidR="00F8678A">
        <w:rPr>
          <w:b/>
          <w:bCs/>
        </w:rPr>
        <w:t>{</w:t>
      </w:r>
    </w:p>
    <w:p w14:paraId="0CA4C9F6" w14:textId="5C0D96AF" w:rsidR="00F8678A" w:rsidRDefault="00F8678A" w:rsidP="003A4D5A">
      <w:pPr>
        <w:rPr>
          <w:b/>
          <w:bCs/>
        </w:rPr>
      </w:pPr>
      <w:r>
        <w:rPr>
          <w:b/>
          <w:bCs/>
        </w:rPr>
        <w:t xml:space="preserve">                   char </w:t>
      </w:r>
      <w:proofErr w:type="spellStart"/>
      <w:r w:rsidR="000008C9">
        <w:rPr>
          <w:b/>
          <w:bCs/>
        </w:rPr>
        <w:t>ch</w:t>
      </w:r>
      <w:proofErr w:type="spellEnd"/>
      <w:r w:rsidR="000008C9">
        <w:rPr>
          <w:b/>
          <w:bCs/>
        </w:rPr>
        <w:t>;</w:t>
      </w:r>
    </w:p>
    <w:p w14:paraId="7ED3F24E" w14:textId="5B493D8D" w:rsidR="000008C9" w:rsidRDefault="000008C9" w:rsidP="003A4D5A">
      <w:pPr>
        <w:rPr>
          <w:b/>
          <w:bCs/>
        </w:rPr>
      </w:pPr>
      <w:r>
        <w:rPr>
          <w:b/>
          <w:bCs/>
        </w:rPr>
        <w:t xml:space="preserve">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(“Enter any alphabet</w:t>
      </w:r>
      <w:r w:rsidR="00926BFE">
        <w:rPr>
          <w:b/>
          <w:bCs/>
        </w:rPr>
        <w:t>\n”) ;</w:t>
      </w:r>
    </w:p>
    <w:p w14:paraId="46C8423B" w14:textId="178A378D" w:rsidR="00926BFE" w:rsidRDefault="00926BFE" w:rsidP="003A4D5A">
      <w:pPr>
        <w:rPr>
          <w:b/>
          <w:bCs/>
        </w:rPr>
      </w:pPr>
      <w:r>
        <w:rPr>
          <w:b/>
          <w:bCs/>
        </w:rPr>
        <w:t xml:space="preserve">   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(“%c”, &amp; ch) ;</w:t>
      </w:r>
    </w:p>
    <w:p w14:paraId="0EAA4DEE" w14:textId="5B751367" w:rsidR="00926BFE" w:rsidRDefault="00346F5C" w:rsidP="003A4D5A">
      <w:pPr>
        <w:rPr>
          <w:b/>
          <w:bCs/>
        </w:rPr>
      </w:pPr>
      <w:r>
        <w:rPr>
          <w:b/>
          <w:bCs/>
        </w:rPr>
        <w:t xml:space="preserve">                if(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&gt;=’A’</w:t>
      </w:r>
      <w:r w:rsidR="006106A6">
        <w:rPr>
          <w:b/>
          <w:bCs/>
        </w:rPr>
        <w:t xml:space="preserve">&amp;&amp; </w:t>
      </w:r>
      <w:proofErr w:type="spellStart"/>
      <w:r w:rsidR="006106A6">
        <w:rPr>
          <w:b/>
          <w:bCs/>
        </w:rPr>
        <w:t>ch</w:t>
      </w:r>
      <w:proofErr w:type="spellEnd"/>
      <w:r w:rsidR="006106A6">
        <w:rPr>
          <w:b/>
          <w:bCs/>
        </w:rPr>
        <w:t xml:space="preserve">&lt;=’Z’) </w:t>
      </w:r>
    </w:p>
    <w:p w14:paraId="15E63A75" w14:textId="66840A43" w:rsidR="006106A6" w:rsidRDefault="006106A6" w:rsidP="003A4D5A">
      <w:pPr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</w:t>
      </w:r>
      <w:r w:rsidR="00137387">
        <w:rPr>
          <w:b/>
          <w:bCs/>
        </w:rPr>
        <w:t>uppercase alphabet”) ;</w:t>
      </w:r>
    </w:p>
    <w:p w14:paraId="48139B54" w14:textId="60F28A18" w:rsidR="00137387" w:rsidRDefault="00137387" w:rsidP="003A4D5A">
      <w:pPr>
        <w:rPr>
          <w:b/>
          <w:bCs/>
        </w:rPr>
      </w:pPr>
      <w:r>
        <w:rPr>
          <w:b/>
          <w:bCs/>
        </w:rPr>
        <w:t xml:space="preserve">              </w:t>
      </w:r>
      <w:r w:rsidR="00997212">
        <w:rPr>
          <w:b/>
          <w:bCs/>
        </w:rPr>
        <w:t>if(</w:t>
      </w:r>
      <w:proofErr w:type="spellStart"/>
      <w:r w:rsidR="00997212">
        <w:rPr>
          <w:b/>
          <w:bCs/>
        </w:rPr>
        <w:t>ch</w:t>
      </w:r>
      <w:proofErr w:type="spellEnd"/>
      <w:r w:rsidR="00997212">
        <w:rPr>
          <w:b/>
          <w:bCs/>
        </w:rPr>
        <w:t>&gt;</w:t>
      </w:r>
      <w:r w:rsidR="00DF0039">
        <w:rPr>
          <w:b/>
          <w:bCs/>
        </w:rPr>
        <w:t>=</w:t>
      </w:r>
      <w:r w:rsidR="00997212">
        <w:rPr>
          <w:b/>
          <w:bCs/>
        </w:rPr>
        <w:t>’a</w:t>
      </w:r>
      <w:r w:rsidR="00DF0039">
        <w:rPr>
          <w:b/>
          <w:bCs/>
        </w:rPr>
        <w:t>’&amp;&amp;</w:t>
      </w:r>
      <w:proofErr w:type="spellStart"/>
      <w:r w:rsidR="00DF0039">
        <w:rPr>
          <w:b/>
          <w:bCs/>
        </w:rPr>
        <w:t>ch</w:t>
      </w:r>
      <w:proofErr w:type="spellEnd"/>
      <w:r w:rsidR="00DF0039">
        <w:rPr>
          <w:b/>
          <w:bCs/>
        </w:rPr>
        <w:t xml:space="preserve">&lt;=’z’) </w:t>
      </w:r>
    </w:p>
    <w:p w14:paraId="5867E83C" w14:textId="7528A690" w:rsidR="00DF0039" w:rsidRDefault="00DF0039" w:rsidP="003A4D5A">
      <w:pPr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(“lowercase alphabet “) ;</w:t>
      </w:r>
    </w:p>
    <w:p w14:paraId="6B95D6F3" w14:textId="338AC67E" w:rsidR="00DF0039" w:rsidRDefault="00DF0039" w:rsidP="003A4D5A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A92F02">
        <w:rPr>
          <w:b/>
          <w:bCs/>
        </w:rPr>
        <w:t>return 0 ;</w:t>
      </w:r>
    </w:p>
    <w:p w14:paraId="6DEDA411" w14:textId="19A81B77" w:rsidR="00A92F02" w:rsidRDefault="00A92F02" w:rsidP="003A4D5A">
      <w:pPr>
        <w:rPr>
          <w:b/>
          <w:bCs/>
        </w:rPr>
      </w:pPr>
      <w:r>
        <w:rPr>
          <w:b/>
          <w:bCs/>
        </w:rPr>
        <w:t xml:space="preserve">} </w:t>
      </w:r>
    </w:p>
    <w:p w14:paraId="61327201" w14:textId="349EED5A" w:rsidR="00711B57" w:rsidRPr="008F2B87" w:rsidRDefault="000A59EC" w:rsidP="003A4D5A">
      <w:r>
        <w:lastRenderedPageBreak/>
        <w:t>10</w:t>
      </w:r>
      <w:r w:rsidR="00711B57" w:rsidRPr="008F2B87">
        <w:t>. Write a program to check whether a given number is divisible by 3 and divisible by 2.</w:t>
      </w:r>
    </w:p>
    <w:p w14:paraId="4E3BB191" w14:textId="59CEA232" w:rsidR="00A92F02" w:rsidRDefault="008F2B87" w:rsidP="003A4D5A">
      <w:pPr>
        <w:rPr>
          <w:b/>
          <w:bCs/>
        </w:rPr>
      </w:pPr>
      <w:r>
        <w:t xml:space="preserve">           </w:t>
      </w:r>
      <w:r>
        <w:rPr>
          <w:b/>
          <w:bCs/>
        </w:rPr>
        <w:t>#include&lt;stdio.h&gt;</w:t>
      </w:r>
    </w:p>
    <w:p w14:paraId="67312CFB" w14:textId="263DCB44" w:rsidR="008F2B87" w:rsidRDefault="008F2B87" w:rsidP="003A4D5A">
      <w:pPr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2BABC5A6" w14:textId="5B9DEE32" w:rsidR="008F2B87" w:rsidRDefault="008F2B87" w:rsidP="003A4D5A">
      <w:pPr>
        <w:rPr>
          <w:b/>
          <w:bCs/>
        </w:rPr>
      </w:pPr>
      <w:r>
        <w:rPr>
          <w:b/>
          <w:bCs/>
        </w:rPr>
        <w:t xml:space="preserve">                   </w:t>
      </w:r>
      <w:r w:rsidR="00FA298E">
        <w:rPr>
          <w:b/>
          <w:bCs/>
        </w:rPr>
        <w:t>{</w:t>
      </w:r>
    </w:p>
    <w:p w14:paraId="54C7DC77" w14:textId="04281A4E" w:rsidR="00FA298E" w:rsidRDefault="00FA298E" w:rsidP="003A4D5A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num;</w:t>
      </w:r>
    </w:p>
    <w:p w14:paraId="1185CAA7" w14:textId="28B60271" w:rsidR="00FA298E" w:rsidRDefault="00FA298E" w:rsidP="003A4D5A">
      <w:pPr>
        <w:rPr>
          <w:b/>
          <w:bCs/>
        </w:rPr>
      </w:pPr>
      <w:r>
        <w:rPr>
          <w:b/>
          <w:bCs/>
        </w:rPr>
        <w:t xml:space="preserve">  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</w:t>
      </w:r>
      <w:r w:rsidR="00C1510C">
        <w:rPr>
          <w:b/>
          <w:bCs/>
        </w:rPr>
        <w:t xml:space="preserve">Enter a </w:t>
      </w:r>
      <w:proofErr w:type="spellStart"/>
      <w:r w:rsidR="00C1510C">
        <w:rPr>
          <w:b/>
          <w:bCs/>
        </w:rPr>
        <w:t>nunber</w:t>
      </w:r>
      <w:proofErr w:type="spellEnd"/>
      <w:r w:rsidR="00C1510C">
        <w:rPr>
          <w:b/>
          <w:bCs/>
        </w:rPr>
        <w:t>\n”) ;</w:t>
      </w:r>
    </w:p>
    <w:p w14:paraId="698877A6" w14:textId="41AE3896" w:rsidR="00C1510C" w:rsidRDefault="00C1510C" w:rsidP="003A4D5A">
      <w:pPr>
        <w:rPr>
          <w:b/>
          <w:bCs/>
        </w:rPr>
      </w:pPr>
      <w:r>
        <w:rPr>
          <w:b/>
          <w:bCs/>
        </w:rPr>
        <w:t xml:space="preserve">         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(“%d”, </w:t>
      </w:r>
      <w:r w:rsidR="00B53360">
        <w:rPr>
          <w:b/>
          <w:bCs/>
        </w:rPr>
        <w:t xml:space="preserve">&amp; </w:t>
      </w:r>
      <w:proofErr w:type="spellStart"/>
      <w:r w:rsidR="00B53360">
        <w:rPr>
          <w:b/>
          <w:bCs/>
        </w:rPr>
        <w:t>num</w:t>
      </w:r>
      <w:proofErr w:type="spellEnd"/>
      <w:r w:rsidR="00B53360">
        <w:rPr>
          <w:b/>
          <w:bCs/>
        </w:rPr>
        <w:t>) ;</w:t>
      </w:r>
    </w:p>
    <w:p w14:paraId="53BDB40C" w14:textId="3FBA2941" w:rsidR="00B53360" w:rsidRDefault="00B53360" w:rsidP="003A4D5A">
      <w:pPr>
        <w:rPr>
          <w:b/>
          <w:bCs/>
        </w:rPr>
      </w:pPr>
      <w:r>
        <w:rPr>
          <w:b/>
          <w:bCs/>
        </w:rPr>
        <w:t xml:space="preserve">                       if(num%2==0)</w:t>
      </w:r>
    </w:p>
    <w:p w14:paraId="63CD6C91" w14:textId="4BB1D40E" w:rsidR="00B53360" w:rsidRDefault="00B53360" w:rsidP="003A4D5A">
      <w:pPr>
        <w:rPr>
          <w:b/>
          <w:bCs/>
        </w:rPr>
      </w:pPr>
      <w:r>
        <w:rPr>
          <w:b/>
          <w:bCs/>
        </w:rPr>
        <w:t xml:space="preserve">                                  if(</w:t>
      </w:r>
      <w:r w:rsidR="00112ED3">
        <w:rPr>
          <w:b/>
          <w:bCs/>
        </w:rPr>
        <w:t>num%3==0)</w:t>
      </w:r>
    </w:p>
    <w:p w14:paraId="0020EA0B" w14:textId="39C1A17C" w:rsidR="00112ED3" w:rsidRDefault="00112ED3" w:rsidP="003A4D5A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(“number is divisible by 2 and 3”);</w:t>
      </w:r>
    </w:p>
    <w:p w14:paraId="545CEA3D" w14:textId="2A3AAA04" w:rsidR="00112ED3" w:rsidRDefault="00112ED3" w:rsidP="003A4D5A">
      <w:pPr>
        <w:rPr>
          <w:b/>
          <w:bCs/>
        </w:rPr>
      </w:pPr>
      <w:r>
        <w:rPr>
          <w:b/>
          <w:bCs/>
        </w:rPr>
        <w:t xml:space="preserve">                                  else</w:t>
      </w:r>
    </w:p>
    <w:p w14:paraId="27993033" w14:textId="56E5DC54" w:rsidR="00112ED3" w:rsidRDefault="00112ED3" w:rsidP="003A4D5A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spellStart"/>
      <w:r w:rsidR="004870B4">
        <w:rPr>
          <w:b/>
          <w:bCs/>
        </w:rPr>
        <w:t>printf</w:t>
      </w:r>
      <w:proofErr w:type="spellEnd"/>
      <w:r w:rsidR="004870B4">
        <w:rPr>
          <w:b/>
          <w:bCs/>
        </w:rPr>
        <w:t>(“number is divisible by 2 but not 3”);</w:t>
      </w:r>
    </w:p>
    <w:p w14:paraId="4B425503" w14:textId="4D0C67DF" w:rsidR="004870B4" w:rsidRDefault="00885C68" w:rsidP="003A4D5A">
      <w:pPr>
        <w:rPr>
          <w:b/>
          <w:bCs/>
        </w:rPr>
      </w:pPr>
      <w:r>
        <w:rPr>
          <w:b/>
          <w:bCs/>
        </w:rPr>
        <w:t xml:space="preserve">                      else</w:t>
      </w:r>
    </w:p>
    <w:p w14:paraId="6FF9AE0D" w14:textId="413BDFBA" w:rsidR="00885C68" w:rsidRDefault="00885C68" w:rsidP="003A4D5A">
      <w:pPr>
        <w:rPr>
          <w:b/>
          <w:bCs/>
        </w:rPr>
      </w:pPr>
      <w:r>
        <w:rPr>
          <w:b/>
          <w:bCs/>
        </w:rPr>
        <w:t xml:space="preserve">                             if(num%3==0)</w:t>
      </w:r>
    </w:p>
    <w:p w14:paraId="3102AE2D" w14:textId="30B9B0A6" w:rsidR="00BE4852" w:rsidRDefault="00BE4852" w:rsidP="003A4D5A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</w:t>
      </w:r>
      <w:r w:rsidR="00816875">
        <w:rPr>
          <w:b/>
          <w:bCs/>
        </w:rPr>
        <w:t>number</w:t>
      </w:r>
      <w:r>
        <w:rPr>
          <w:b/>
          <w:bCs/>
        </w:rPr>
        <w:t xml:space="preserve"> is divisible by 3 but not 2”);</w:t>
      </w:r>
    </w:p>
    <w:p w14:paraId="22773A0D" w14:textId="5409DAB3" w:rsidR="00BE4852" w:rsidRDefault="00816875" w:rsidP="003A4D5A">
      <w:pPr>
        <w:rPr>
          <w:b/>
          <w:bCs/>
        </w:rPr>
      </w:pPr>
      <w:r>
        <w:rPr>
          <w:b/>
          <w:bCs/>
        </w:rPr>
        <w:t xml:space="preserve">                            else</w:t>
      </w:r>
    </w:p>
    <w:p w14:paraId="013E2692" w14:textId="77777777" w:rsidR="009E14E0" w:rsidRDefault="00816875" w:rsidP="003A4D5A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(“number is </w:t>
      </w:r>
      <w:r w:rsidR="009E14E0">
        <w:rPr>
          <w:b/>
          <w:bCs/>
        </w:rPr>
        <w:t>neither divisible by 3 nor divisible by 2”);</w:t>
      </w:r>
    </w:p>
    <w:p w14:paraId="60987372" w14:textId="77777777" w:rsidR="00C61D48" w:rsidRDefault="00C61D48" w:rsidP="003A4D5A">
      <w:pPr>
        <w:rPr>
          <w:b/>
          <w:bCs/>
        </w:rPr>
      </w:pPr>
      <w:r>
        <w:rPr>
          <w:b/>
          <w:bCs/>
        </w:rPr>
        <w:t xml:space="preserve">      </w:t>
      </w:r>
    </w:p>
    <w:p w14:paraId="1917E83C" w14:textId="1A112897" w:rsidR="00816875" w:rsidRDefault="00C61D48" w:rsidP="003A4D5A">
      <w:pPr>
        <w:rPr>
          <w:b/>
          <w:bCs/>
        </w:rPr>
      </w:pPr>
      <w:r>
        <w:rPr>
          <w:b/>
          <w:bCs/>
        </w:rPr>
        <w:t xml:space="preserve">                               return 0</w:t>
      </w:r>
      <w:r w:rsidR="00816875">
        <w:rPr>
          <w:b/>
          <w:bCs/>
        </w:rPr>
        <w:t xml:space="preserve"> </w:t>
      </w:r>
      <w:r>
        <w:rPr>
          <w:b/>
          <w:bCs/>
        </w:rPr>
        <w:t>;</w:t>
      </w:r>
    </w:p>
    <w:p w14:paraId="1F4ED7B0" w14:textId="33DC8946" w:rsidR="00C61D48" w:rsidRDefault="00C61D48" w:rsidP="003A4D5A">
      <w:pPr>
        <w:rPr>
          <w:b/>
          <w:bCs/>
        </w:rPr>
      </w:pPr>
      <w:r>
        <w:rPr>
          <w:b/>
          <w:bCs/>
        </w:rPr>
        <w:t xml:space="preserve">} </w:t>
      </w:r>
    </w:p>
    <w:p w14:paraId="2E8B044B" w14:textId="26307E20" w:rsidR="008F5ADE" w:rsidRDefault="008F5ADE" w:rsidP="003A4D5A">
      <w:pPr>
        <w:rPr>
          <w:b/>
          <w:bCs/>
        </w:rPr>
      </w:pPr>
    </w:p>
    <w:p w14:paraId="2D63530A" w14:textId="56757010" w:rsidR="008F5ADE" w:rsidRDefault="008F5ADE" w:rsidP="003A4D5A">
      <w:pPr>
        <w:rPr>
          <w:b/>
          <w:bCs/>
        </w:rPr>
      </w:pPr>
    </w:p>
    <w:p w14:paraId="7258EFF3" w14:textId="58FA2AD2" w:rsidR="008F5ADE" w:rsidRDefault="008F5ADE" w:rsidP="003A4D5A">
      <w:pPr>
        <w:rPr>
          <w:b/>
          <w:bCs/>
        </w:rPr>
      </w:pPr>
    </w:p>
    <w:p w14:paraId="1049A9B6" w14:textId="75006269" w:rsidR="008F5ADE" w:rsidRDefault="008F5ADE" w:rsidP="003A4D5A">
      <w:pPr>
        <w:rPr>
          <w:b/>
          <w:bCs/>
        </w:rPr>
      </w:pPr>
    </w:p>
    <w:p w14:paraId="2894AEC8" w14:textId="184D78CD" w:rsidR="008F5ADE" w:rsidRDefault="000A59EC" w:rsidP="003A4D5A">
      <w:pPr>
        <w:rPr>
          <w:b/>
          <w:bCs/>
        </w:rPr>
      </w:pPr>
      <w:r>
        <w:lastRenderedPageBreak/>
        <w:t>11</w:t>
      </w:r>
      <w:r w:rsidR="008F5ADE" w:rsidRPr="009C6A43">
        <w:t>. Write a program to check whether a given number is positive, negative or zero</w:t>
      </w:r>
      <w:r w:rsidR="008F5ADE">
        <w:rPr>
          <w:b/>
          <w:bCs/>
        </w:rPr>
        <w:t xml:space="preserve">. </w:t>
      </w:r>
    </w:p>
    <w:p w14:paraId="7C883A5C" w14:textId="3035BAE7" w:rsidR="00C61D48" w:rsidRDefault="009C6A43" w:rsidP="003A4D5A">
      <w:pPr>
        <w:rPr>
          <w:b/>
          <w:bCs/>
        </w:rPr>
      </w:pPr>
      <w:r>
        <w:rPr>
          <w:b/>
          <w:bCs/>
        </w:rPr>
        <w:t xml:space="preserve">        #include&lt;stdio.h&gt;</w:t>
      </w:r>
    </w:p>
    <w:p w14:paraId="184FF9F3" w14:textId="0898D148" w:rsidR="009C6A43" w:rsidRDefault="009C6A43" w:rsidP="003A4D5A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69A173FF" w14:textId="7875CB20" w:rsidR="009C6A43" w:rsidRDefault="009C6A43" w:rsidP="003A4D5A">
      <w:pPr>
        <w:rPr>
          <w:b/>
          <w:bCs/>
        </w:rPr>
      </w:pPr>
      <w:r>
        <w:rPr>
          <w:b/>
          <w:bCs/>
        </w:rPr>
        <w:t xml:space="preserve">           </w:t>
      </w:r>
      <w:r w:rsidR="00811FD0">
        <w:rPr>
          <w:b/>
          <w:bCs/>
        </w:rPr>
        <w:t>{</w:t>
      </w:r>
    </w:p>
    <w:p w14:paraId="59FE7B17" w14:textId="031E8BBD" w:rsidR="00811FD0" w:rsidRDefault="00811FD0" w:rsidP="003A4D5A">
      <w:pPr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num;</w:t>
      </w:r>
    </w:p>
    <w:p w14:paraId="45E37434" w14:textId="4B8C3E97" w:rsidR="00A7669B" w:rsidRDefault="00A7669B" w:rsidP="003A4D5A">
      <w:pPr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(“Enter any number\n”) ;</w:t>
      </w:r>
    </w:p>
    <w:p w14:paraId="5E4A0E68" w14:textId="096552CF" w:rsidR="00A7669B" w:rsidRDefault="00A7669B" w:rsidP="003A4D5A">
      <w:pPr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</w:t>
      </w:r>
      <w:r w:rsidR="0075208C">
        <w:rPr>
          <w:b/>
          <w:bCs/>
        </w:rPr>
        <w:t xml:space="preserve">%d”, &amp; </w:t>
      </w:r>
      <w:proofErr w:type="spellStart"/>
      <w:r w:rsidR="0075208C">
        <w:rPr>
          <w:b/>
          <w:bCs/>
        </w:rPr>
        <w:t>num</w:t>
      </w:r>
      <w:proofErr w:type="spellEnd"/>
      <w:r w:rsidR="0075208C">
        <w:rPr>
          <w:b/>
          <w:bCs/>
        </w:rPr>
        <w:t>) ;</w:t>
      </w:r>
    </w:p>
    <w:p w14:paraId="0F267E08" w14:textId="237CD23A" w:rsidR="0075208C" w:rsidRDefault="0075208C" w:rsidP="003A4D5A">
      <w:pPr>
        <w:rPr>
          <w:b/>
          <w:bCs/>
        </w:rPr>
      </w:pPr>
      <w:r>
        <w:rPr>
          <w:b/>
          <w:bCs/>
        </w:rPr>
        <w:t xml:space="preserve">                 if(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&lt;0)</w:t>
      </w:r>
    </w:p>
    <w:p w14:paraId="0699B465" w14:textId="4947D63B" w:rsidR="0075208C" w:rsidRDefault="0075208C" w:rsidP="003A4D5A">
      <w:pPr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B02EBD">
        <w:rPr>
          <w:b/>
          <w:bCs/>
        </w:rPr>
        <w:t>printf</w:t>
      </w:r>
      <w:proofErr w:type="spellEnd"/>
      <w:r w:rsidR="00B02EBD">
        <w:rPr>
          <w:b/>
          <w:bCs/>
        </w:rPr>
        <w:t>(“Negative number”) ;</w:t>
      </w:r>
    </w:p>
    <w:p w14:paraId="63F26A8D" w14:textId="1FB4B4A5" w:rsidR="00B02EBD" w:rsidRDefault="00B02EBD" w:rsidP="003A4D5A">
      <w:pPr>
        <w:rPr>
          <w:b/>
          <w:bCs/>
        </w:rPr>
      </w:pPr>
      <w:r>
        <w:rPr>
          <w:b/>
          <w:bCs/>
        </w:rPr>
        <w:t xml:space="preserve">            else if(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==0)</w:t>
      </w:r>
    </w:p>
    <w:p w14:paraId="7282D7A2" w14:textId="5F3EE81E" w:rsidR="00B02EBD" w:rsidRDefault="00B02EBD" w:rsidP="003A4D5A">
      <w:pPr>
        <w:rPr>
          <w:b/>
          <w:bCs/>
        </w:rPr>
      </w:pPr>
      <w:r>
        <w:rPr>
          <w:b/>
          <w:bCs/>
        </w:rPr>
        <w:t xml:space="preserve">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(“zero”) ;</w:t>
      </w:r>
    </w:p>
    <w:p w14:paraId="0B5BB5F2" w14:textId="5FB48921" w:rsidR="00B02EBD" w:rsidRDefault="00B02EBD" w:rsidP="003A4D5A">
      <w:pPr>
        <w:rPr>
          <w:b/>
          <w:bCs/>
        </w:rPr>
      </w:pPr>
      <w:r>
        <w:rPr>
          <w:b/>
          <w:bCs/>
        </w:rPr>
        <w:t xml:space="preserve">                 else</w:t>
      </w:r>
    </w:p>
    <w:p w14:paraId="2BFD93FA" w14:textId="3B56170F" w:rsidR="00B02EBD" w:rsidRDefault="00B02EBD" w:rsidP="003A4D5A">
      <w:pPr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87048B">
        <w:rPr>
          <w:b/>
          <w:bCs/>
        </w:rPr>
        <w:t>printf</w:t>
      </w:r>
      <w:proofErr w:type="spellEnd"/>
      <w:r w:rsidR="0087048B">
        <w:rPr>
          <w:b/>
          <w:bCs/>
        </w:rPr>
        <w:t>(“Positive number”) ;</w:t>
      </w:r>
    </w:p>
    <w:p w14:paraId="70BF5CE8" w14:textId="648A74FF" w:rsidR="0087048B" w:rsidRDefault="0087048B" w:rsidP="003A4D5A">
      <w:pPr>
        <w:rPr>
          <w:b/>
          <w:bCs/>
        </w:rPr>
      </w:pPr>
    </w:p>
    <w:p w14:paraId="2EB75239" w14:textId="4F50D66B" w:rsidR="0087048B" w:rsidRDefault="0087048B" w:rsidP="003A4D5A">
      <w:pPr>
        <w:rPr>
          <w:b/>
          <w:bCs/>
        </w:rPr>
      </w:pPr>
      <w:r>
        <w:rPr>
          <w:b/>
          <w:bCs/>
        </w:rPr>
        <w:t xml:space="preserve">           return 0;</w:t>
      </w:r>
    </w:p>
    <w:p w14:paraId="6B3EB829" w14:textId="108891A1" w:rsidR="007C2753" w:rsidRPr="008F2B87" w:rsidRDefault="007C2753" w:rsidP="003A4D5A">
      <w:pPr>
        <w:rPr>
          <w:b/>
          <w:bCs/>
        </w:rPr>
      </w:pPr>
      <w:r>
        <w:rPr>
          <w:b/>
          <w:bCs/>
        </w:rPr>
        <w:t xml:space="preserve">} </w:t>
      </w:r>
    </w:p>
    <w:p w14:paraId="750607C8" w14:textId="53005998" w:rsidR="007D4A1B" w:rsidRDefault="000A59EC" w:rsidP="003A4D5A">
      <w:r>
        <w:t>12</w:t>
      </w:r>
      <w:r w:rsidR="007D4A1B">
        <w:t xml:space="preserve">. Write a program to check whether a given character is an alphabet (uppercase), an </w:t>
      </w:r>
    </w:p>
    <w:p w14:paraId="03657806" w14:textId="73066DE2" w:rsidR="007D4A1B" w:rsidRDefault="007D4A1B" w:rsidP="003A4D5A">
      <w:r>
        <w:t>Alphabet (lower case), a digit or a special character.</w:t>
      </w:r>
    </w:p>
    <w:p w14:paraId="58B26F83" w14:textId="6606EC2B" w:rsidR="00AA122F" w:rsidRDefault="00AA122F" w:rsidP="003A4D5A">
      <w:pPr>
        <w:rPr>
          <w:b/>
          <w:bCs/>
        </w:rPr>
      </w:pPr>
      <w:r>
        <w:t xml:space="preserve">          </w:t>
      </w:r>
      <w:r>
        <w:rPr>
          <w:b/>
          <w:bCs/>
        </w:rPr>
        <w:t>#include&lt;stdio.h&gt;</w:t>
      </w:r>
    </w:p>
    <w:p w14:paraId="329F18B2" w14:textId="25C00162" w:rsidR="00AA122F" w:rsidRDefault="00AA122F" w:rsidP="003A4D5A">
      <w:pPr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5201CE63" w14:textId="06D6F5DB" w:rsidR="00AA122F" w:rsidRDefault="00AA122F" w:rsidP="003A4D5A">
      <w:pPr>
        <w:rPr>
          <w:b/>
          <w:bCs/>
        </w:rPr>
      </w:pPr>
      <w:r>
        <w:rPr>
          <w:b/>
          <w:bCs/>
        </w:rPr>
        <w:t xml:space="preserve">               </w:t>
      </w:r>
      <w:r w:rsidR="00A00977">
        <w:rPr>
          <w:b/>
          <w:bCs/>
        </w:rPr>
        <w:t>{</w:t>
      </w:r>
    </w:p>
    <w:p w14:paraId="7FA292EB" w14:textId="61C6E66A" w:rsidR="00A00977" w:rsidRDefault="00A00977" w:rsidP="003A4D5A">
      <w:pPr>
        <w:rPr>
          <w:b/>
          <w:bCs/>
        </w:rPr>
      </w:pPr>
      <w:r>
        <w:rPr>
          <w:b/>
          <w:bCs/>
        </w:rPr>
        <w:t xml:space="preserve">                    char 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;</w:t>
      </w:r>
    </w:p>
    <w:p w14:paraId="268262C6" w14:textId="328E1CA7" w:rsidR="00A00977" w:rsidRDefault="00A00977" w:rsidP="003A4D5A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 w:rsidR="00E92FB8">
        <w:rPr>
          <w:b/>
          <w:bCs/>
        </w:rPr>
        <w:t>printf</w:t>
      </w:r>
      <w:proofErr w:type="spellEnd"/>
      <w:r w:rsidR="00E92FB8">
        <w:rPr>
          <w:b/>
          <w:bCs/>
        </w:rPr>
        <w:t>(“Enter any character\n”) ;</w:t>
      </w:r>
    </w:p>
    <w:p w14:paraId="10EE0DEF" w14:textId="30D59CE2" w:rsidR="00E92FB8" w:rsidRDefault="00E92FB8" w:rsidP="003A4D5A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(“%c”, &amp; ch) ;</w:t>
      </w:r>
    </w:p>
    <w:p w14:paraId="0DF06152" w14:textId="170265F4" w:rsidR="00E92FB8" w:rsidRDefault="00E92FB8" w:rsidP="003A4D5A">
      <w:pPr>
        <w:rPr>
          <w:b/>
          <w:bCs/>
        </w:rPr>
      </w:pPr>
      <w:r>
        <w:rPr>
          <w:b/>
          <w:bCs/>
        </w:rPr>
        <w:lastRenderedPageBreak/>
        <w:t xml:space="preserve">                 </w:t>
      </w:r>
      <w:r w:rsidR="00A401EC">
        <w:rPr>
          <w:b/>
          <w:bCs/>
        </w:rPr>
        <w:t>if(</w:t>
      </w:r>
      <w:proofErr w:type="spellStart"/>
      <w:r w:rsidR="00A401EC">
        <w:rPr>
          <w:b/>
          <w:bCs/>
        </w:rPr>
        <w:t>ch</w:t>
      </w:r>
      <w:proofErr w:type="spellEnd"/>
      <w:r w:rsidR="00A401EC">
        <w:rPr>
          <w:b/>
          <w:bCs/>
        </w:rPr>
        <w:t>&gt;=’A’&amp;&amp;</w:t>
      </w:r>
      <w:proofErr w:type="spellStart"/>
      <w:r w:rsidR="00A401EC">
        <w:rPr>
          <w:b/>
          <w:bCs/>
        </w:rPr>
        <w:t>ch</w:t>
      </w:r>
      <w:proofErr w:type="spellEnd"/>
      <w:r w:rsidR="00A401EC">
        <w:rPr>
          <w:b/>
          <w:bCs/>
        </w:rPr>
        <w:t>&lt;=</w:t>
      </w:r>
      <w:r w:rsidR="00D262F6">
        <w:rPr>
          <w:b/>
          <w:bCs/>
        </w:rPr>
        <w:t xml:space="preserve">’Z’) </w:t>
      </w:r>
    </w:p>
    <w:p w14:paraId="520E0E37" w14:textId="5307ED36" w:rsidR="00D262F6" w:rsidRDefault="00D262F6" w:rsidP="003A4D5A">
      <w:pPr>
        <w:rPr>
          <w:b/>
          <w:bCs/>
        </w:rPr>
      </w:pPr>
      <w:r>
        <w:rPr>
          <w:b/>
          <w:bCs/>
        </w:rPr>
        <w:t xml:space="preserve"> 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(“Upper case letter”) ;</w:t>
      </w:r>
    </w:p>
    <w:p w14:paraId="72242115" w14:textId="68157C45" w:rsidR="00D262F6" w:rsidRDefault="00D262F6" w:rsidP="003A4D5A">
      <w:pPr>
        <w:rPr>
          <w:b/>
          <w:bCs/>
        </w:rPr>
      </w:pPr>
      <w:r>
        <w:rPr>
          <w:b/>
          <w:bCs/>
        </w:rPr>
        <w:t xml:space="preserve">                </w:t>
      </w:r>
      <w:r w:rsidR="00070736">
        <w:rPr>
          <w:b/>
          <w:bCs/>
        </w:rPr>
        <w:t>else if(</w:t>
      </w:r>
      <w:proofErr w:type="spellStart"/>
      <w:r w:rsidR="00070736">
        <w:rPr>
          <w:b/>
          <w:bCs/>
        </w:rPr>
        <w:t>ch</w:t>
      </w:r>
      <w:proofErr w:type="spellEnd"/>
      <w:r w:rsidR="00070736">
        <w:rPr>
          <w:b/>
          <w:bCs/>
        </w:rPr>
        <w:t>&gt;=’a’&amp;&amp;</w:t>
      </w:r>
      <w:proofErr w:type="spellStart"/>
      <w:r w:rsidR="00070736">
        <w:rPr>
          <w:b/>
          <w:bCs/>
        </w:rPr>
        <w:t>ch</w:t>
      </w:r>
      <w:proofErr w:type="spellEnd"/>
      <w:r w:rsidR="00070736">
        <w:rPr>
          <w:b/>
          <w:bCs/>
        </w:rPr>
        <w:t xml:space="preserve">&lt;=’z’) </w:t>
      </w:r>
    </w:p>
    <w:p w14:paraId="1B4D4EBE" w14:textId="62FB9242" w:rsidR="00070736" w:rsidRDefault="00070736" w:rsidP="003A4D5A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 w:rsidR="003501D1">
        <w:rPr>
          <w:b/>
          <w:bCs/>
        </w:rPr>
        <w:t>printf</w:t>
      </w:r>
      <w:proofErr w:type="spellEnd"/>
      <w:r w:rsidR="003501D1">
        <w:rPr>
          <w:b/>
          <w:bCs/>
        </w:rPr>
        <w:t>(“Lower case letter”) ;</w:t>
      </w:r>
    </w:p>
    <w:p w14:paraId="6826DF7E" w14:textId="583243E8" w:rsidR="003501D1" w:rsidRDefault="003501D1" w:rsidP="003A4D5A">
      <w:pPr>
        <w:rPr>
          <w:b/>
          <w:bCs/>
        </w:rPr>
      </w:pPr>
      <w:r>
        <w:rPr>
          <w:b/>
          <w:bCs/>
        </w:rPr>
        <w:t xml:space="preserve">               else if(</w:t>
      </w:r>
      <w:proofErr w:type="spellStart"/>
      <w:r w:rsidR="00B12BFB">
        <w:rPr>
          <w:b/>
          <w:bCs/>
        </w:rPr>
        <w:t>ch</w:t>
      </w:r>
      <w:proofErr w:type="spellEnd"/>
      <w:r w:rsidR="00B12BFB">
        <w:rPr>
          <w:b/>
          <w:bCs/>
        </w:rPr>
        <w:t>&gt;=’0’&amp;&amp;</w:t>
      </w:r>
      <w:proofErr w:type="spellStart"/>
      <w:r w:rsidR="00B12BFB">
        <w:rPr>
          <w:b/>
          <w:bCs/>
        </w:rPr>
        <w:t>ch</w:t>
      </w:r>
      <w:proofErr w:type="spellEnd"/>
      <w:r w:rsidR="00B12BFB">
        <w:rPr>
          <w:b/>
          <w:bCs/>
        </w:rPr>
        <w:t>&lt;=’9’)</w:t>
      </w:r>
    </w:p>
    <w:p w14:paraId="1B640F7F" w14:textId="41AAE325" w:rsidR="00B12BFB" w:rsidRDefault="00B12BFB" w:rsidP="003A4D5A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 w:rsidR="00A4510A">
        <w:rPr>
          <w:b/>
          <w:bCs/>
        </w:rPr>
        <w:t>printf</w:t>
      </w:r>
      <w:proofErr w:type="spellEnd"/>
      <w:r w:rsidR="00A4510A">
        <w:rPr>
          <w:b/>
          <w:bCs/>
        </w:rPr>
        <w:t>(“Number”) ;</w:t>
      </w:r>
    </w:p>
    <w:p w14:paraId="53D8DD7A" w14:textId="683B86AC" w:rsidR="00A4510A" w:rsidRDefault="00A4510A" w:rsidP="003A4D5A">
      <w:pPr>
        <w:rPr>
          <w:b/>
          <w:bCs/>
        </w:rPr>
      </w:pPr>
      <w:r>
        <w:rPr>
          <w:b/>
          <w:bCs/>
        </w:rPr>
        <w:t xml:space="preserve">               else</w:t>
      </w:r>
    </w:p>
    <w:p w14:paraId="4EAA5AD6" w14:textId="3ECA0E87" w:rsidR="00A4510A" w:rsidRDefault="00A4510A" w:rsidP="003A4D5A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</w:t>
      </w:r>
      <w:r w:rsidR="00E805AE">
        <w:rPr>
          <w:b/>
          <w:bCs/>
        </w:rPr>
        <w:t>special character”) ;</w:t>
      </w:r>
    </w:p>
    <w:p w14:paraId="689C2A95" w14:textId="4A1A724A" w:rsidR="00E805AE" w:rsidRDefault="00E805AE" w:rsidP="003A4D5A">
      <w:pPr>
        <w:rPr>
          <w:b/>
          <w:bCs/>
        </w:rPr>
      </w:pPr>
    </w:p>
    <w:p w14:paraId="739F6AC1" w14:textId="6624E8EF" w:rsidR="00E805AE" w:rsidRDefault="00E805AE" w:rsidP="003A4D5A">
      <w:pPr>
        <w:rPr>
          <w:b/>
          <w:bCs/>
        </w:rPr>
      </w:pPr>
      <w:r>
        <w:rPr>
          <w:b/>
          <w:bCs/>
        </w:rPr>
        <w:t xml:space="preserve">                  return 0 </w:t>
      </w:r>
      <w:r w:rsidR="005A254F">
        <w:rPr>
          <w:b/>
          <w:bCs/>
        </w:rPr>
        <w:t>;</w:t>
      </w:r>
    </w:p>
    <w:p w14:paraId="3108FFB4" w14:textId="53B8FB48" w:rsidR="005A254F" w:rsidRDefault="005A254F" w:rsidP="003A4D5A">
      <w:pPr>
        <w:rPr>
          <w:b/>
          <w:bCs/>
        </w:rPr>
      </w:pPr>
      <w:r>
        <w:rPr>
          <w:b/>
          <w:bCs/>
        </w:rPr>
        <w:t xml:space="preserve">} </w:t>
      </w:r>
    </w:p>
    <w:p w14:paraId="2C0169F8" w14:textId="20CB486C" w:rsidR="00F502CB" w:rsidRDefault="000A59EC" w:rsidP="003A4D5A">
      <w:r>
        <w:t>13</w:t>
      </w:r>
      <w:r w:rsidR="00F502CB">
        <w:t xml:space="preserve">. Write a program which takes the month number as an input and display number of </w:t>
      </w:r>
    </w:p>
    <w:p w14:paraId="4D4B2509" w14:textId="01602F8F" w:rsidR="00F502CB" w:rsidRDefault="00F502CB" w:rsidP="003A4D5A">
      <w:r>
        <w:t>Days in that month</w:t>
      </w:r>
    </w:p>
    <w:p w14:paraId="620D2A02" w14:textId="36612CB7" w:rsidR="00F502CB" w:rsidRDefault="00F502CB" w:rsidP="003A4D5A">
      <w:pPr>
        <w:rPr>
          <w:b/>
          <w:bCs/>
        </w:rPr>
      </w:pPr>
      <w:r>
        <w:rPr>
          <w:b/>
          <w:bCs/>
        </w:rPr>
        <w:t xml:space="preserve">              </w:t>
      </w:r>
    </w:p>
    <w:p w14:paraId="48FD29BE" w14:textId="115E365A" w:rsidR="00F502CB" w:rsidRDefault="00F502CB" w:rsidP="003A4D5A">
      <w:pPr>
        <w:rPr>
          <w:b/>
          <w:bCs/>
        </w:rPr>
      </w:pPr>
      <w:r>
        <w:rPr>
          <w:b/>
          <w:bCs/>
        </w:rPr>
        <w:t xml:space="preserve">            #include&lt;stdio.h&gt;</w:t>
      </w:r>
    </w:p>
    <w:p w14:paraId="6657C434" w14:textId="3E45F2E0" w:rsidR="00F502CB" w:rsidRDefault="00F502CB" w:rsidP="003A4D5A">
      <w:pPr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</w:t>
      </w:r>
    </w:p>
    <w:p w14:paraId="1C8341A9" w14:textId="29B670CA" w:rsidR="00F502CB" w:rsidRDefault="00F502CB" w:rsidP="003A4D5A">
      <w:pPr>
        <w:rPr>
          <w:b/>
          <w:bCs/>
        </w:rPr>
      </w:pPr>
      <w:r>
        <w:rPr>
          <w:b/>
          <w:bCs/>
        </w:rPr>
        <w:t xml:space="preserve">                 {</w:t>
      </w:r>
    </w:p>
    <w:p w14:paraId="5711C2EF" w14:textId="5759FDC6" w:rsidR="00F502CB" w:rsidRDefault="00F502CB" w:rsidP="003A4D5A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 w:rsidR="00B85873">
        <w:rPr>
          <w:b/>
          <w:bCs/>
        </w:rPr>
        <w:t>int</w:t>
      </w:r>
      <w:proofErr w:type="spellEnd"/>
      <w:r w:rsidR="00B85873">
        <w:rPr>
          <w:b/>
          <w:bCs/>
        </w:rPr>
        <w:t xml:space="preserve"> month;</w:t>
      </w:r>
    </w:p>
    <w:p w14:paraId="32697750" w14:textId="2E77583C" w:rsidR="00B85873" w:rsidRDefault="00B85873" w:rsidP="003A4D5A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(“Enter</w:t>
      </w:r>
      <w:r w:rsidR="00BF37E6">
        <w:rPr>
          <w:b/>
          <w:bCs/>
        </w:rPr>
        <w:t xml:space="preserve"> month number \n”)</w:t>
      </w:r>
      <w:r>
        <w:rPr>
          <w:b/>
          <w:bCs/>
        </w:rPr>
        <w:t xml:space="preserve"> </w:t>
      </w:r>
      <w:r w:rsidR="00BF37E6">
        <w:rPr>
          <w:b/>
          <w:bCs/>
        </w:rPr>
        <w:t>;</w:t>
      </w:r>
    </w:p>
    <w:p w14:paraId="3380C78B" w14:textId="6414BF93" w:rsidR="00BF37E6" w:rsidRDefault="00BF37E6" w:rsidP="003A4D5A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 w:rsidR="00975866">
        <w:rPr>
          <w:b/>
          <w:bCs/>
        </w:rPr>
        <w:t>scanf</w:t>
      </w:r>
      <w:proofErr w:type="spellEnd"/>
      <w:r w:rsidR="00975866">
        <w:rPr>
          <w:b/>
          <w:bCs/>
        </w:rPr>
        <w:t>(“%</w:t>
      </w:r>
      <w:r w:rsidR="00E42485">
        <w:rPr>
          <w:b/>
          <w:bCs/>
        </w:rPr>
        <w:t>d”, &amp; month);</w:t>
      </w:r>
    </w:p>
    <w:p w14:paraId="0B064A17" w14:textId="39D8638B" w:rsidR="00E42485" w:rsidRDefault="00E42485" w:rsidP="003A4D5A">
      <w:pPr>
        <w:rPr>
          <w:b/>
          <w:bCs/>
        </w:rPr>
      </w:pPr>
      <w:r>
        <w:rPr>
          <w:b/>
          <w:bCs/>
        </w:rPr>
        <w:t xml:space="preserve">                      if(month==4 </w:t>
      </w:r>
      <w:r w:rsidR="00D175CE">
        <w:rPr>
          <w:b/>
          <w:bCs/>
        </w:rPr>
        <w:t>|| month==6 || month==11 || month==9)</w:t>
      </w:r>
    </w:p>
    <w:p w14:paraId="3D6FA8B5" w14:textId="5A5D1DB9" w:rsidR="00D175CE" w:rsidRDefault="00D175CE" w:rsidP="003A4D5A">
      <w:pPr>
        <w:rPr>
          <w:b/>
          <w:bCs/>
        </w:rPr>
      </w:pPr>
      <w:r>
        <w:rPr>
          <w:b/>
          <w:bCs/>
        </w:rPr>
        <w:t xml:space="preserve">     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</w:t>
      </w:r>
      <w:r w:rsidR="00637917">
        <w:rPr>
          <w:b/>
          <w:bCs/>
        </w:rPr>
        <w:t>30 days  in input month”) ;</w:t>
      </w:r>
    </w:p>
    <w:p w14:paraId="7B8C3DCC" w14:textId="3EE52B9A" w:rsidR="00637917" w:rsidRDefault="00637917" w:rsidP="003A4D5A">
      <w:pPr>
        <w:rPr>
          <w:b/>
          <w:bCs/>
        </w:rPr>
      </w:pPr>
      <w:r>
        <w:rPr>
          <w:b/>
          <w:bCs/>
        </w:rPr>
        <w:t xml:space="preserve">                     </w:t>
      </w:r>
      <w:r w:rsidR="00F80612">
        <w:rPr>
          <w:b/>
          <w:bCs/>
        </w:rPr>
        <w:t>else if(month ==2)</w:t>
      </w:r>
    </w:p>
    <w:p w14:paraId="78C68823" w14:textId="5DE2732B" w:rsidR="00F80612" w:rsidRDefault="00F80612" w:rsidP="003A4D5A">
      <w:pPr>
        <w:rPr>
          <w:b/>
          <w:bCs/>
        </w:rPr>
      </w:pPr>
      <w:r>
        <w:rPr>
          <w:b/>
          <w:bCs/>
        </w:rPr>
        <w:t xml:space="preserve">    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 28 days </w:t>
      </w:r>
      <w:r w:rsidR="003E5F6C">
        <w:rPr>
          <w:b/>
          <w:bCs/>
        </w:rPr>
        <w:t xml:space="preserve">in the month but if leap year </w:t>
      </w:r>
      <w:r w:rsidR="00106C71">
        <w:rPr>
          <w:b/>
          <w:bCs/>
        </w:rPr>
        <w:t>then 29 days”) ;</w:t>
      </w:r>
    </w:p>
    <w:p w14:paraId="53692950" w14:textId="05A45722" w:rsidR="00106C71" w:rsidRDefault="00106C71" w:rsidP="003A4D5A">
      <w:pPr>
        <w:rPr>
          <w:b/>
          <w:bCs/>
        </w:rPr>
      </w:pPr>
      <w:r>
        <w:rPr>
          <w:b/>
          <w:bCs/>
        </w:rPr>
        <w:lastRenderedPageBreak/>
        <w:t xml:space="preserve">                </w:t>
      </w:r>
      <w:r w:rsidR="00340FC2">
        <w:rPr>
          <w:b/>
          <w:bCs/>
        </w:rPr>
        <w:t>else</w:t>
      </w:r>
    </w:p>
    <w:p w14:paraId="0CAF6F4C" w14:textId="414A1DEB" w:rsidR="00340FC2" w:rsidRDefault="00340FC2" w:rsidP="003A4D5A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(“31 days in input month</w:t>
      </w:r>
      <w:r w:rsidR="001E7798">
        <w:rPr>
          <w:b/>
          <w:bCs/>
        </w:rPr>
        <w:t>”) ;</w:t>
      </w:r>
    </w:p>
    <w:p w14:paraId="536AA6CC" w14:textId="1F6912F7" w:rsidR="001E7798" w:rsidRDefault="001E7798" w:rsidP="003A4D5A">
      <w:pPr>
        <w:rPr>
          <w:b/>
          <w:bCs/>
        </w:rPr>
      </w:pPr>
      <w:r>
        <w:rPr>
          <w:b/>
          <w:bCs/>
        </w:rPr>
        <w:t xml:space="preserve">                       return 0 ;</w:t>
      </w:r>
    </w:p>
    <w:p w14:paraId="1D0962ED" w14:textId="0EC64EED" w:rsidR="001E7798" w:rsidRPr="00F502CB" w:rsidRDefault="000A59EC" w:rsidP="003A4D5A">
      <w:pPr>
        <w:rPr>
          <w:b/>
          <w:bCs/>
        </w:rPr>
      </w:pPr>
      <w:r>
        <w:rPr>
          <w:b/>
          <w:bCs/>
        </w:rPr>
        <w:t xml:space="preserve">} </w:t>
      </w:r>
    </w:p>
    <w:p w14:paraId="4E39A544" w14:textId="77777777" w:rsidR="00EA09C1" w:rsidRPr="002F1AD8" w:rsidRDefault="00EA09C1" w:rsidP="003A4D5A">
      <w:pPr>
        <w:rPr>
          <w:b/>
          <w:bCs/>
        </w:rPr>
      </w:pPr>
    </w:p>
    <w:p w14:paraId="09C0D07C" w14:textId="77777777" w:rsidR="00C57308" w:rsidRPr="00172C8F" w:rsidRDefault="00C57308" w:rsidP="003A4D5A">
      <w:pPr>
        <w:rPr>
          <w:b/>
          <w:bCs/>
        </w:rPr>
      </w:pPr>
    </w:p>
    <w:p w14:paraId="190750FC" w14:textId="77777777" w:rsidR="00864625" w:rsidRPr="007C39AF" w:rsidRDefault="00864625" w:rsidP="003A4D5A">
      <w:pPr>
        <w:rPr>
          <w:b/>
          <w:bCs/>
        </w:rPr>
      </w:pPr>
    </w:p>
    <w:p w14:paraId="08B4BE4B" w14:textId="77777777" w:rsidR="003A4D5A" w:rsidRDefault="003A4D5A" w:rsidP="003A4D5A">
      <w:pPr>
        <w:rPr>
          <w:b/>
          <w:bCs/>
        </w:rPr>
      </w:pPr>
    </w:p>
    <w:p w14:paraId="4C228ED3" w14:textId="068E070F" w:rsidR="00363F86" w:rsidRPr="00746E6B" w:rsidRDefault="00363F86" w:rsidP="006B55B0">
      <w:pPr>
        <w:ind w:left="720"/>
        <w:rPr>
          <w:b/>
          <w:bCs/>
        </w:rPr>
      </w:pPr>
      <w:r>
        <w:rPr>
          <w:b/>
          <w:bCs/>
        </w:rPr>
        <w:t xml:space="preserve">            </w:t>
      </w:r>
    </w:p>
    <w:p w14:paraId="5D068600" w14:textId="77777777" w:rsidR="00676546" w:rsidRPr="00833D03" w:rsidRDefault="00676546" w:rsidP="008E4924">
      <w:pPr>
        <w:ind w:left="720"/>
      </w:pPr>
    </w:p>
    <w:sectPr w:rsidR="00676546" w:rsidRPr="0083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0611AF5"/>
    <w:multiLevelType w:val="hybridMultilevel"/>
    <w:tmpl w:val="25A48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44128">
    <w:abstractNumId w:val="11"/>
  </w:num>
  <w:num w:numId="2" w16cid:durableId="168562187">
    <w:abstractNumId w:val="10"/>
  </w:num>
  <w:num w:numId="3" w16cid:durableId="174225959">
    <w:abstractNumId w:val="13"/>
  </w:num>
  <w:num w:numId="4" w16cid:durableId="515003507">
    <w:abstractNumId w:val="12"/>
  </w:num>
  <w:num w:numId="5" w16cid:durableId="782923038">
    <w:abstractNumId w:val="9"/>
  </w:num>
  <w:num w:numId="6" w16cid:durableId="373038486">
    <w:abstractNumId w:val="7"/>
  </w:num>
  <w:num w:numId="7" w16cid:durableId="855458063">
    <w:abstractNumId w:val="6"/>
  </w:num>
  <w:num w:numId="8" w16cid:durableId="995456294">
    <w:abstractNumId w:val="5"/>
  </w:num>
  <w:num w:numId="9" w16cid:durableId="412893706">
    <w:abstractNumId w:val="4"/>
  </w:num>
  <w:num w:numId="10" w16cid:durableId="855386401">
    <w:abstractNumId w:val="8"/>
  </w:num>
  <w:num w:numId="11" w16cid:durableId="902179032">
    <w:abstractNumId w:val="3"/>
  </w:num>
  <w:num w:numId="12" w16cid:durableId="589504421">
    <w:abstractNumId w:val="2"/>
  </w:num>
  <w:num w:numId="13" w16cid:durableId="2104959423">
    <w:abstractNumId w:val="1"/>
  </w:num>
  <w:num w:numId="14" w16cid:durableId="402416336">
    <w:abstractNumId w:val="0"/>
  </w:num>
  <w:num w:numId="15" w16cid:durableId="17840349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40"/>
    <w:rsid w:val="000005E5"/>
    <w:rsid w:val="000008C9"/>
    <w:rsid w:val="0000728F"/>
    <w:rsid w:val="000437C0"/>
    <w:rsid w:val="0006224E"/>
    <w:rsid w:val="00070736"/>
    <w:rsid w:val="00081DE9"/>
    <w:rsid w:val="00090E1C"/>
    <w:rsid w:val="000A59EC"/>
    <w:rsid w:val="000C3F9D"/>
    <w:rsid w:val="000E3FE3"/>
    <w:rsid w:val="000F26E4"/>
    <w:rsid w:val="00106C71"/>
    <w:rsid w:val="00112ED3"/>
    <w:rsid w:val="00133520"/>
    <w:rsid w:val="00137387"/>
    <w:rsid w:val="001565D0"/>
    <w:rsid w:val="00172C8F"/>
    <w:rsid w:val="001E7798"/>
    <w:rsid w:val="00242109"/>
    <w:rsid w:val="0024779C"/>
    <w:rsid w:val="00252C89"/>
    <w:rsid w:val="002560F5"/>
    <w:rsid w:val="00266DE0"/>
    <w:rsid w:val="002A3132"/>
    <w:rsid w:val="002C1D21"/>
    <w:rsid w:val="002C4915"/>
    <w:rsid w:val="002C5A33"/>
    <w:rsid w:val="002D2832"/>
    <w:rsid w:val="002F1AD8"/>
    <w:rsid w:val="002F64B9"/>
    <w:rsid w:val="002F683E"/>
    <w:rsid w:val="00323F0A"/>
    <w:rsid w:val="00340FC2"/>
    <w:rsid w:val="00346F5C"/>
    <w:rsid w:val="003501D1"/>
    <w:rsid w:val="00363F86"/>
    <w:rsid w:val="003A4D5A"/>
    <w:rsid w:val="003E5F6C"/>
    <w:rsid w:val="004145EC"/>
    <w:rsid w:val="00442B3C"/>
    <w:rsid w:val="00462BA5"/>
    <w:rsid w:val="004870B4"/>
    <w:rsid w:val="004B275A"/>
    <w:rsid w:val="00527EE0"/>
    <w:rsid w:val="00532292"/>
    <w:rsid w:val="00545589"/>
    <w:rsid w:val="00590EF2"/>
    <w:rsid w:val="005A254F"/>
    <w:rsid w:val="005C6C8D"/>
    <w:rsid w:val="005F1A7A"/>
    <w:rsid w:val="00604F4A"/>
    <w:rsid w:val="006106A6"/>
    <w:rsid w:val="00616E5D"/>
    <w:rsid w:val="00637917"/>
    <w:rsid w:val="00671943"/>
    <w:rsid w:val="00676546"/>
    <w:rsid w:val="006B55B0"/>
    <w:rsid w:val="006E3F8F"/>
    <w:rsid w:val="00711B57"/>
    <w:rsid w:val="00746E6B"/>
    <w:rsid w:val="0075208C"/>
    <w:rsid w:val="00787D83"/>
    <w:rsid w:val="007A6BDE"/>
    <w:rsid w:val="007B7CF0"/>
    <w:rsid w:val="007C2753"/>
    <w:rsid w:val="007C39AF"/>
    <w:rsid w:val="007D4A1B"/>
    <w:rsid w:val="007D60C1"/>
    <w:rsid w:val="00811FD0"/>
    <w:rsid w:val="00816875"/>
    <w:rsid w:val="00833D03"/>
    <w:rsid w:val="00864625"/>
    <w:rsid w:val="0087048B"/>
    <w:rsid w:val="00885C68"/>
    <w:rsid w:val="008A0111"/>
    <w:rsid w:val="008E4924"/>
    <w:rsid w:val="008F2B87"/>
    <w:rsid w:val="008F5ADE"/>
    <w:rsid w:val="008F7141"/>
    <w:rsid w:val="00900386"/>
    <w:rsid w:val="009222DB"/>
    <w:rsid w:val="00924066"/>
    <w:rsid w:val="00926BFE"/>
    <w:rsid w:val="00934A69"/>
    <w:rsid w:val="00943029"/>
    <w:rsid w:val="009575D2"/>
    <w:rsid w:val="00975866"/>
    <w:rsid w:val="00997212"/>
    <w:rsid w:val="009C6A43"/>
    <w:rsid w:val="009E14E0"/>
    <w:rsid w:val="00A00977"/>
    <w:rsid w:val="00A101BF"/>
    <w:rsid w:val="00A21B94"/>
    <w:rsid w:val="00A401EC"/>
    <w:rsid w:val="00A4510A"/>
    <w:rsid w:val="00A52552"/>
    <w:rsid w:val="00A5352C"/>
    <w:rsid w:val="00A54815"/>
    <w:rsid w:val="00A63B24"/>
    <w:rsid w:val="00A7669B"/>
    <w:rsid w:val="00A92F02"/>
    <w:rsid w:val="00AA122F"/>
    <w:rsid w:val="00AB2C84"/>
    <w:rsid w:val="00AC437B"/>
    <w:rsid w:val="00AE4DB2"/>
    <w:rsid w:val="00AE5CF6"/>
    <w:rsid w:val="00B02EBD"/>
    <w:rsid w:val="00B10275"/>
    <w:rsid w:val="00B12BFB"/>
    <w:rsid w:val="00B53360"/>
    <w:rsid w:val="00B63741"/>
    <w:rsid w:val="00B73AF2"/>
    <w:rsid w:val="00B842EF"/>
    <w:rsid w:val="00B85873"/>
    <w:rsid w:val="00BB39F2"/>
    <w:rsid w:val="00BE17BA"/>
    <w:rsid w:val="00BE4852"/>
    <w:rsid w:val="00BF37E6"/>
    <w:rsid w:val="00BF4F85"/>
    <w:rsid w:val="00C1510C"/>
    <w:rsid w:val="00C567EE"/>
    <w:rsid w:val="00C57308"/>
    <w:rsid w:val="00C61D48"/>
    <w:rsid w:val="00CD0C61"/>
    <w:rsid w:val="00CF531B"/>
    <w:rsid w:val="00D02EC5"/>
    <w:rsid w:val="00D175CE"/>
    <w:rsid w:val="00D262F6"/>
    <w:rsid w:val="00D31F80"/>
    <w:rsid w:val="00D64057"/>
    <w:rsid w:val="00D87780"/>
    <w:rsid w:val="00DA2391"/>
    <w:rsid w:val="00DF0039"/>
    <w:rsid w:val="00E2261A"/>
    <w:rsid w:val="00E42485"/>
    <w:rsid w:val="00E6157B"/>
    <w:rsid w:val="00E65D6E"/>
    <w:rsid w:val="00E805AE"/>
    <w:rsid w:val="00E839E5"/>
    <w:rsid w:val="00E91107"/>
    <w:rsid w:val="00E92FB8"/>
    <w:rsid w:val="00E94641"/>
    <w:rsid w:val="00EA09C1"/>
    <w:rsid w:val="00F05EA8"/>
    <w:rsid w:val="00F502CB"/>
    <w:rsid w:val="00F56340"/>
    <w:rsid w:val="00F80612"/>
    <w:rsid w:val="00F8678A"/>
    <w:rsid w:val="00F87A1A"/>
    <w:rsid w:val="00FA298E"/>
    <w:rsid w:val="00FB331E"/>
    <w:rsid w:val="00FC04A0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C0DA"/>
  <w15:chartTrackingRefBased/>
  <w15:docId w15:val="{5E575882-1BD8-BA42-95FA-D7271B95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F5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1AB5E8C-0A75-1046-A154-69F495584819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%7bB1AB5E8C-0A75-1046-A154-69F495584819%7dtf02786994.dotx</Template>
  <TotalTime>1</TotalTime>
  <Pages>10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Pathak</dc:creator>
  <cp:keywords/>
  <dc:description/>
  <cp:lastModifiedBy>Somnath Pathak</cp:lastModifiedBy>
  <cp:revision>2</cp:revision>
  <dcterms:created xsi:type="dcterms:W3CDTF">2022-07-20T01:15:00Z</dcterms:created>
  <dcterms:modified xsi:type="dcterms:W3CDTF">2022-07-20T01:15:00Z</dcterms:modified>
</cp:coreProperties>
</file>